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8"/>
        <w:gridCol w:w="7398"/>
      </w:tblGrid>
      <w:tr w:rsidR="00CF15D4" w:rsidRPr="00B370CA">
        <w:tc>
          <w:tcPr>
            <w:tcW w:w="96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15D4" w:rsidRPr="00B370CA" w:rsidRDefault="00CF15D4" w:rsidP="003608F6">
            <w:pPr>
              <w:spacing w:before="120" w:after="120"/>
              <w:jc w:val="center"/>
              <w:rPr>
                <w:b/>
                <w:color w:val="333333"/>
              </w:rPr>
            </w:pPr>
            <w:r w:rsidRPr="00B370CA">
              <w:rPr>
                <w:b/>
                <w:color w:val="333333"/>
              </w:rPr>
              <w:t>DBA Implementation Plan – v2</w:t>
            </w:r>
            <w:r w:rsidR="00201706" w:rsidRPr="00B370CA">
              <w:rPr>
                <w:b/>
                <w:color w:val="333333"/>
              </w:rPr>
              <w:t>.</w:t>
            </w:r>
            <w:r w:rsidR="00D6734A">
              <w:rPr>
                <w:b/>
                <w:color w:val="333333"/>
              </w:rPr>
              <w:t>31</w:t>
            </w:r>
          </w:p>
        </w:tc>
      </w:tr>
      <w:tr w:rsidR="00CF15D4" w:rsidRPr="00B370CA">
        <w:tc>
          <w:tcPr>
            <w:tcW w:w="254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F15D4" w:rsidRPr="00B370CA" w:rsidRDefault="00CF15D4" w:rsidP="00B370CA">
            <w:pPr>
              <w:rPr>
                <w:b/>
                <w:color w:val="333333"/>
                <w:lang w:val="es-ES"/>
              </w:rPr>
            </w:pPr>
            <w:r w:rsidRPr="00B370CA">
              <w:rPr>
                <w:b/>
                <w:color w:val="333333"/>
              </w:rPr>
              <w:t>Version</w:t>
            </w:r>
            <w:r w:rsidRPr="00B370CA">
              <w:rPr>
                <w:b/>
                <w:color w:val="333333"/>
                <w:lang w:val="es-ES"/>
              </w:rPr>
              <w:t xml:space="preserve"> </w:t>
            </w:r>
            <w:r w:rsidRPr="00B370CA">
              <w:rPr>
                <w:b/>
                <w:color w:val="333333"/>
              </w:rPr>
              <w:t>Label</w:t>
            </w:r>
          </w:p>
        </w:tc>
        <w:tc>
          <w:tcPr>
            <w:tcW w:w="70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1E0"/>
            </w:tblPr>
            <w:tblGrid>
              <w:gridCol w:w="596"/>
              <w:gridCol w:w="974"/>
              <w:gridCol w:w="1497"/>
            </w:tblGrid>
            <w:tr w:rsidR="0000080A" w:rsidRPr="00BD62E4" w:rsidTr="00BD62E4">
              <w:tc>
                <w:tcPr>
                  <w:tcW w:w="596" w:type="dxa"/>
                </w:tcPr>
                <w:p w:rsidR="0000080A" w:rsidRPr="00BD62E4" w:rsidRDefault="00802F4B" w:rsidP="00B370CA">
                  <w:pPr>
                    <w:rPr>
                      <w:color w:val="333333"/>
                    </w:rPr>
                  </w:pPr>
                  <w:r w:rsidRPr="00BD62E4">
                    <w:rPr>
                      <w:color w:val="333333"/>
                    </w:rPr>
                    <w:fldChar w:fldCharType="begin">
                      <w:ffData>
                        <w:name w:val="Tech"/>
                        <w:enabled/>
                        <w:calcOnExit w:val="0"/>
                        <w:helpText w:type="text" w:val="MDT - MetaData&#10;ADP - Adapter Config.&#10;DBA - DB Release&#10;DAT - SQL Script&#10;BES - Oracle Form&#10;REP - Report&#10;CFG - App. Manual Config&#10;POH - Portal On-line Help&#10;PSC - Portal Structure / Component&#10;IMG - Image&#10;UNX - File Copy&#10;URL - Short URL&#10;"/>
                        <w:ddList>
                          <w:listEntry w:val="DBA"/>
                        </w:ddList>
                      </w:ffData>
                    </w:fldChar>
                  </w:r>
                  <w:bookmarkStart w:id="0" w:name="Tech"/>
                  <w:r w:rsidR="0000080A" w:rsidRPr="00BD62E4">
                    <w:rPr>
                      <w:color w:val="333333"/>
                    </w:rPr>
                    <w:instrText xml:space="preserve"> FORMDROPDOWN </w:instrText>
                  </w:r>
                  <w:r>
                    <w:rPr>
                      <w:color w:val="333333"/>
                    </w:rPr>
                  </w:r>
                  <w:r>
                    <w:rPr>
                      <w:color w:val="333333"/>
                    </w:rPr>
                    <w:fldChar w:fldCharType="separate"/>
                  </w:r>
                  <w:r w:rsidRPr="00BD62E4">
                    <w:rPr>
                      <w:color w:val="333333"/>
                    </w:rPr>
                    <w:fldChar w:fldCharType="end"/>
                  </w:r>
                  <w:bookmarkEnd w:id="0"/>
                </w:p>
              </w:tc>
              <w:bookmarkStart w:id="1" w:name="SLeg"/>
              <w:tc>
                <w:tcPr>
                  <w:tcW w:w="974" w:type="dxa"/>
                </w:tcPr>
                <w:p w:rsidR="0000080A" w:rsidRPr="00BD62E4" w:rsidRDefault="00802F4B" w:rsidP="00B370CA">
                  <w:pPr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fldChar w:fldCharType="begin">
                      <w:ffData>
                        <w:name w:val="SLeg"/>
                        <w:enabled/>
                        <w:calcOnExit w:val="0"/>
                        <w:ddList>
                          <w:result w:val="2"/>
                          <w:listEntry w:val="&lt;stkhldr&gt;"/>
                          <w:listEntry w:val="ALG"/>
                          <w:listEntry w:val="CLA"/>
                          <w:listEntry w:val="COM"/>
                          <w:listEntry w:val="COR"/>
                          <w:listEntry w:val="CST"/>
                          <w:listEntry w:val="CUS"/>
                          <w:listEntry w:val="CRM"/>
                          <w:listEntry w:val="DOC"/>
                          <w:listEntry w:val="EMA"/>
                          <w:listEntry w:val="FES"/>
                          <w:listEntry w:val="HEI"/>
                          <w:listEntry w:val="HMR"/>
                          <w:listEntry w:val="IMC"/>
                          <w:listEntry w:val="IMU"/>
                          <w:listEntry w:val="IPS"/>
                          <w:listEntry w:val="IVR"/>
                          <w:listEntry w:val="LEA"/>
                          <w:listEntry w:val="MFF"/>
                          <w:listEntry w:val="RPY"/>
                          <w:listEntry w:val="SER"/>
                          <w:listEntry w:val="SFS"/>
                          <w:listEntry w:val="LLA"/>
                          <w:listEntry w:val="CFG"/>
                          <w:listEntry w:val="SAV"/>
                        </w:ddList>
                      </w:ffData>
                    </w:fldChar>
                  </w:r>
                  <w:r w:rsidR="00B91761">
                    <w:rPr>
                      <w:color w:val="333333"/>
                    </w:rPr>
                    <w:instrText xml:space="preserve"> FORMDROPDOWN </w:instrText>
                  </w:r>
                  <w:r>
                    <w:rPr>
                      <w:color w:val="333333"/>
                    </w:rPr>
                  </w:r>
                  <w:r>
                    <w:rPr>
                      <w:color w:val="333333"/>
                    </w:rPr>
                    <w:fldChar w:fldCharType="separate"/>
                  </w:r>
                  <w:r>
                    <w:rPr>
                      <w:color w:val="333333"/>
                    </w:rPr>
                    <w:fldChar w:fldCharType="end"/>
                  </w:r>
                  <w:bookmarkEnd w:id="1"/>
                </w:p>
              </w:tc>
              <w:tc>
                <w:tcPr>
                  <w:tcW w:w="1497" w:type="dxa"/>
                </w:tcPr>
                <w:p w:rsidR="0000080A" w:rsidRPr="00BD62E4" w:rsidRDefault="00802F4B" w:rsidP="00D67EE6">
                  <w:pPr>
                    <w:rPr>
                      <w:color w:val="333333"/>
                    </w:rPr>
                  </w:pPr>
                  <w:r w:rsidRPr="00BD62E4">
                    <w:rPr>
                      <w:color w:val="333333"/>
                    </w:rPr>
                    <w:fldChar w:fldCharType="begin">
                      <w:ffData>
                        <w:name w:val="RLP"/>
                        <w:enabled/>
                        <w:calcOnExit w:val="0"/>
                        <w:textInput>
                          <w:default w:val="NNAA.XX.YY"/>
                          <w:maxLength w:val="10"/>
                        </w:textInput>
                      </w:ffData>
                    </w:fldChar>
                  </w:r>
                  <w:bookmarkStart w:id="2" w:name="RLP"/>
                  <w:r w:rsidR="0000080A" w:rsidRPr="00BD62E4">
                    <w:rPr>
                      <w:color w:val="333333"/>
                    </w:rPr>
                    <w:instrText xml:space="preserve"> FORMTEXT </w:instrText>
                  </w:r>
                  <w:r w:rsidRPr="00BD62E4">
                    <w:rPr>
                      <w:color w:val="333333"/>
                    </w:rPr>
                  </w:r>
                  <w:r w:rsidRPr="00BD62E4">
                    <w:rPr>
                      <w:color w:val="333333"/>
                    </w:rPr>
                    <w:fldChar w:fldCharType="separate"/>
                  </w:r>
                  <w:r w:rsidR="00B012A2">
                    <w:rPr>
                      <w:noProof/>
                      <w:color w:val="333333"/>
                    </w:rPr>
                    <w:t>20E.</w:t>
                  </w:r>
                  <w:r w:rsidR="007F0AE0">
                    <w:rPr>
                      <w:noProof/>
                      <w:color w:val="333333"/>
                    </w:rPr>
                    <w:t>4</w:t>
                  </w:r>
                  <w:r w:rsidR="00D67EE6">
                    <w:rPr>
                      <w:noProof/>
                      <w:color w:val="333333"/>
                    </w:rPr>
                    <w:t>2</w:t>
                  </w:r>
                  <w:r w:rsidRPr="00BD62E4">
                    <w:rPr>
                      <w:color w:val="333333"/>
                    </w:rPr>
                    <w:fldChar w:fldCharType="end"/>
                  </w:r>
                  <w:bookmarkEnd w:id="2"/>
                </w:p>
              </w:tc>
            </w:tr>
          </w:tbl>
          <w:p w:rsidR="00CF15D4" w:rsidRPr="00B370CA" w:rsidRDefault="00CF15D4" w:rsidP="00B370CA">
            <w:pPr>
              <w:rPr>
                <w:color w:val="333333"/>
                <w:lang w:val="es-ES"/>
              </w:rPr>
            </w:pPr>
          </w:p>
        </w:tc>
      </w:tr>
      <w:tr w:rsidR="000E1332" w:rsidRPr="00B370CA">
        <w:tc>
          <w:tcPr>
            <w:tcW w:w="254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E1332" w:rsidRPr="00B370CA" w:rsidRDefault="000E1332" w:rsidP="00B370CA">
            <w:pPr>
              <w:rPr>
                <w:b/>
                <w:color w:val="333333"/>
              </w:rPr>
            </w:pPr>
            <w:r w:rsidRPr="00B370CA">
              <w:rPr>
                <w:b/>
                <w:color w:val="333333"/>
              </w:rPr>
              <w:t>Contacts</w:t>
            </w:r>
          </w:p>
        </w:tc>
        <w:tc>
          <w:tcPr>
            <w:tcW w:w="70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E1332" w:rsidRPr="00B370CA" w:rsidRDefault="00802F4B" w:rsidP="004D2BAE">
            <w:pPr>
              <w:rPr>
                <w:color w:val="333333"/>
              </w:rPr>
            </w:pPr>
            <w:r w:rsidRPr="00B370CA">
              <w:rPr>
                <w:color w:val="333333"/>
              </w:rPr>
              <w:fldChar w:fldCharType="begin">
                <w:ffData>
                  <w:name w:val="Contacts"/>
                  <w:enabled/>
                  <w:calcOnExit w:val="0"/>
                  <w:helpText w:type="text" w:val="This should have the developers name that will be contacted / present during the release."/>
                  <w:statusText w:type="text" w:val="This should have the developers name that will be contacted / present during the release."/>
                  <w:textInput>
                    <w:default w:val="&lt;Developer's Name&gt;"/>
                    <w:format w:val="TITLE CASE"/>
                  </w:textInput>
                </w:ffData>
              </w:fldChar>
            </w:r>
            <w:bookmarkStart w:id="3" w:name="Contacts"/>
            <w:r w:rsidR="000E1332" w:rsidRPr="00B370CA">
              <w:rPr>
                <w:color w:val="333333"/>
              </w:rPr>
              <w:instrText xml:space="preserve"> FORMTEXT </w:instrText>
            </w:r>
            <w:r w:rsidRPr="00B370CA">
              <w:rPr>
                <w:color w:val="333333"/>
              </w:rPr>
            </w:r>
            <w:r w:rsidRPr="00B370CA">
              <w:rPr>
                <w:color w:val="333333"/>
              </w:rPr>
              <w:fldChar w:fldCharType="separate"/>
            </w:r>
            <w:r w:rsidR="004D2BAE">
              <w:rPr>
                <w:color w:val="333333"/>
              </w:rPr>
              <w:t>Kenny Graham</w:t>
            </w:r>
            <w:r w:rsidRPr="00B370CA">
              <w:rPr>
                <w:color w:val="333333"/>
              </w:rPr>
              <w:fldChar w:fldCharType="end"/>
            </w:r>
            <w:bookmarkEnd w:id="3"/>
          </w:p>
        </w:tc>
      </w:tr>
      <w:tr w:rsidR="000E1332" w:rsidRPr="00B370CA">
        <w:tc>
          <w:tcPr>
            <w:tcW w:w="254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E1332" w:rsidRPr="00B370CA" w:rsidRDefault="000E1332" w:rsidP="00B370CA">
            <w:pPr>
              <w:rPr>
                <w:b/>
                <w:color w:val="333333"/>
              </w:rPr>
            </w:pPr>
            <w:r w:rsidRPr="00B370CA">
              <w:rPr>
                <w:b/>
                <w:color w:val="333333"/>
              </w:rPr>
              <w:t>Reason for Release</w:t>
            </w:r>
          </w:p>
        </w:tc>
        <w:tc>
          <w:tcPr>
            <w:tcW w:w="70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E1332" w:rsidRPr="00B370CA" w:rsidRDefault="00802F4B" w:rsidP="001247B9">
            <w:pPr>
              <w:rPr>
                <w:color w:val="333333"/>
              </w:rPr>
            </w:pPr>
            <w:r w:rsidRPr="00B370CA">
              <w:rPr>
                <w:color w:val="333333"/>
              </w:rPr>
              <w:fldChar w:fldCharType="begin">
                <w:ffData>
                  <w:name w:val="ReasonForRelease"/>
                  <w:enabled/>
                  <w:calcOnExit w:val="0"/>
                  <w:helpText w:type="text" w:val="Brief overview of what the release is required for.  "/>
                  <w:statusText w:type="text" w:val="Brief overview of what the release is required for.  "/>
                  <w:textInput>
                    <w:default w:val="&lt;Reason For Release&gt;"/>
                    <w:format w:val="FIRST CAPITAL"/>
                  </w:textInput>
                </w:ffData>
              </w:fldChar>
            </w:r>
            <w:bookmarkStart w:id="4" w:name="ReasonForRelease"/>
            <w:r w:rsidR="000E1332" w:rsidRPr="00B370CA">
              <w:rPr>
                <w:color w:val="333333"/>
              </w:rPr>
              <w:instrText xml:space="preserve"> FORMTEXT </w:instrText>
            </w:r>
            <w:r w:rsidRPr="00B370CA">
              <w:rPr>
                <w:color w:val="333333"/>
              </w:rPr>
            </w:r>
            <w:r w:rsidRPr="00B370CA">
              <w:rPr>
                <w:color w:val="333333"/>
              </w:rPr>
              <w:fldChar w:fldCharType="separate"/>
            </w:r>
            <w:r w:rsidR="001247B9">
              <w:rPr>
                <w:color w:val="333333"/>
              </w:rPr>
              <w:t>PostGraduate Masters 19/20</w:t>
            </w:r>
            <w:r w:rsidRPr="00B370CA">
              <w:rPr>
                <w:color w:val="333333"/>
              </w:rPr>
              <w:fldChar w:fldCharType="end"/>
            </w:r>
            <w:bookmarkEnd w:id="4"/>
            <w:r w:rsidR="000E1332" w:rsidRPr="00B370CA">
              <w:rPr>
                <w:color w:val="333333"/>
              </w:rPr>
              <w:t xml:space="preserve"> </w:t>
            </w:r>
          </w:p>
        </w:tc>
      </w:tr>
      <w:tr w:rsidR="000E1332" w:rsidRPr="00B370CA">
        <w:tc>
          <w:tcPr>
            <w:tcW w:w="254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E1332" w:rsidRPr="00B370CA" w:rsidRDefault="000E1332" w:rsidP="00B370CA">
            <w:pPr>
              <w:rPr>
                <w:b/>
                <w:color w:val="333333"/>
              </w:rPr>
            </w:pPr>
            <w:r w:rsidRPr="00B370CA">
              <w:rPr>
                <w:b/>
                <w:color w:val="333333"/>
              </w:rPr>
              <w:t>Charge Code</w:t>
            </w:r>
          </w:p>
        </w:tc>
        <w:tc>
          <w:tcPr>
            <w:tcW w:w="70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E1332" w:rsidRPr="00B370CA" w:rsidRDefault="00802F4B" w:rsidP="001247B9">
            <w:pPr>
              <w:rPr>
                <w:color w:val="333333"/>
              </w:rPr>
            </w:pPr>
            <w:r w:rsidRPr="00B370CA">
              <w:rPr>
                <w:color w:val="333333"/>
              </w:rPr>
              <w:fldChar w:fldCharType="begin">
                <w:ffData>
                  <w:name w:val="ChargeCode"/>
                  <w:enabled/>
                  <w:calcOnExit w:val="0"/>
                  <w:helpText w:type="text" w:val="Brief overview of what the release is required for.  "/>
                  <w:statusText w:type="text" w:val="Brief overview of what the release is required for.  "/>
                  <w:textInput>
                    <w:default w:val="&lt;CHARGE CODE&gt;"/>
                    <w:format w:val="UPPERCASE"/>
                  </w:textInput>
                </w:ffData>
              </w:fldChar>
            </w:r>
            <w:bookmarkStart w:id="5" w:name="ChargeCode"/>
            <w:r w:rsidR="000E1332" w:rsidRPr="00B370CA">
              <w:rPr>
                <w:color w:val="333333"/>
              </w:rPr>
              <w:instrText xml:space="preserve"> FORMTEXT </w:instrText>
            </w:r>
            <w:r w:rsidRPr="00B370CA">
              <w:rPr>
                <w:color w:val="333333"/>
              </w:rPr>
            </w:r>
            <w:r w:rsidRPr="00B370CA">
              <w:rPr>
                <w:color w:val="333333"/>
              </w:rPr>
              <w:fldChar w:fldCharType="separate"/>
            </w:r>
            <w:r w:rsidR="001247B9" w:rsidRPr="001247B9">
              <w:rPr>
                <w:color w:val="333333"/>
              </w:rPr>
              <w:t>DEL416</w:t>
            </w:r>
            <w:r w:rsidRPr="00B370CA">
              <w:rPr>
                <w:color w:val="333333"/>
              </w:rPr>
              <w:fldChar w:fldCharType="end"/>
            </w:r>
            <w:bookmarkEnd w:id="5"/>
            <w:r w:rsidR="000E1332" w:rsidRPr="00B370CA">
              <w:rPr>
                <w:color w:val="333333"/>
              </w:rPr>
              <w:t xml:space="preserve"> </w:t>
            </w:r>
          </w:p>
        </w:tc>
      </w:tr>
      <w:tr w:rsidR="000E1332" w:rsidRPr="00B370CA">
        <w:tc>
          <w:tcPr>
            <w:tcW w:w="254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E1332" w:rsidRPr="00B370CA" w:rsidRDefault="000E1332" w:rsidP="00B370CA">
            <w:pPr>
              <w:rPr>
                <w:b/>
                <w:color w:val="333333"/>
              </w:rPr>
            </w:pPr>
            <w:r w:rsidRPr="00B370CA">
              <w:rPr>
                <w:b/>
                <w:color w:val="333333"/>
              </w:rPr>
              <w:t>Business Release Code</w:t>
            </w:r>
          </w:p>
        </w:tc>
        <w:tc>
          <w:tcPr>
            <w:tcW w:w="70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E1332" w:rsidRPr="00B370CA" w:rsidRDefault="00802F4B" w:rsidP="001247B9">
            <w:pPr>
              <w:rPr>
                <w:color w:val="333333"/>
              </w:rPr>
            </w:pPr>
            <w:r w:rsidRPr="00B370CA">
              <w:rPr>
                <w:color w:val="333333"/>
              </w:rPr>
              <w:fldChar w:fldCharType="begin">
                <w:ffData>
                  <w:name w:val="BRC"/>
                  <w:enabled/>
                  <w:calcOnExit w:val="0"/>
                  <w:helpText w:type="text" w:val="Brief overview of what the release is required for.  "/>
                  <w:statusText w:type="text" w:val="Brief overview of what the release is required for.  "/>
                  <w:textInput>
                    <w:default w:val="&lt;BUSINESS RELEASE CODE&gt;"/>
                    <w:format w:val="UPPERCASE"/>
                  </w:textInput>
                </w:ffData>
              </w:fldChar>
            </w:r>
            <w:bookmarkStart w:id="6" w:name="BRC"/>
            <w:r w:rsidR="000E1332" w:rsidRPr="00B370CA">
              <w:rPr>
                <w:color w:val="333333"/>
              </w:rPr>
              <w:instrText xml:space="preserve"> FORMTEXT </w:instrText>
            </w:r>
            <w:r w:rsidRPr="00B370CA">
              <w:rPr>
                <w:color w:val="333333"/>
              </w:rPr>
            </w:r>
            <w:r w:rsidRPr="00B370CA">
              <w:rPr>
                <w:color w:val="333333"/>
              </w:rPr>
              <w:fldChar w:fldCharType="separate"/>
            </w:r>
            <w:r w:rsidR="001247B9">
              <w:rPr>
                <w:color w:val="333333"/>
              </w:rPr>
              <w:t>20SFWMAS</w:t>
            </w:r>
            <w:r w:rsidRPr="00B370CA">
              <w:rPr>
                <w:color w:val="333333"/>
              </w:rPr>
              <w:fldChar w:fldCharType="end"/>
            </w:r>
            <w:bookmarkEnd w:id="6"/>
            <w:r w:rsidR="000E1332" w:rsidRPr="00B370CA">
              <w:rPr>
                <w:color w:val="333333"/>
              </w:rPr>
              <w:t xml:space="preserve"> </w:t>
            </w:r>
          </w:p>
        </w:tc>
      </w:tr>
      <w:tr w:rsidR="000E1332" w:rsidRPr="00B370CA">
        <w:tc>
          <w:tcPr>
            <w:tcW w:w="254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E1332" w:rsidRPr="00B370CA" w:rsidRDefault="000E1332" w:rsidP="00B370CA">
            <w:pPr>
              <w:rPr>
                <w:b/>
                <w:color w:val="333333"/>
              </w:rPr>
            </w:pPr>
            <w:r w:rsidRPr="00B370CA">
              <w:rPr>
                <w:b/>
                <w:color w:val="333333"/>
              </w:rPr>
              <w:t>Impact of Changes</w:t>
            </w:r>
          </w:p>
        </w:tc>
        <w:tc>
          <w:tcPr>
            <w:tcW w:w="70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E1332" w:rsidRPr="00B370CA" w:rsidRDefault="00802F4B" w:rsidP="00D67EE6">
            <w:pPr>
              <w:rPr>
                <w:color w:val="333333"/>
                <w:lang w:val="en-US"/>
              </w:rPr>
            </w:pPr>
            <w:r w:rsidRPr="00B370CA">
              <w:rPr>
                <w:color w:val="333333"/>
                <w:lang w:val="en-US"/>
              </w:rPr>
              <w:fldChar w:fldCharType="begin">
                <w:ffData>
                  <w:name w:val="ImpactOfChanges"/>
                  <w:enabled/>
                  <w:calcOnExit w:val="0"/>
                  <w:helpText w:type="text" w:val="Brief summary of what will change after this release.  Enter removed, added, and changed functionality."/>
                  <w:statusText w:type="text" w:val="Brief summary of what will change after this release.  Enter removed, added, and changed functionality."/>
                  <w:textInput>
                    <w:default w:val="&lt;Impact Of Changes&gt;"/>
                    <w:format w:val="FIRST CAPITAL"/>
                  </w:textInput>
                </w:ffData>
              </w:fldChar>
            </w:r>
            <w:bookmarkStart w:id="7" w:name="ImpactOfChanges"/>
            <w:r w:rsidR="000E1332" w:rsidRPr="00B370CA">
              <w:rPr>
                <w:color w:val="333333"/>
                <w:lang w:val="en-US"/>
              </w:rPr>
              <w:instrText xml:space="preserve"> FORMTEXT </w:instrText>
            </w:r>
            <w:r w:rsidRPr="00B370CA">
              <w:rPr>
                <w:color w:val="333333"/>
                <w:lang w:val="en-US"/>
              </w:rPr>
            </w:r>
            <w:r w:rsidRPr="00B370CA">
              <w:rPr>
                <w:color w:val="333333"/>
                <w:lang w:val="en-US"/>
              </w:rPr>
              <w:fldChar w:fldCharType="separate"/>
            </w:r>
            <w:r w:rsidR="001247B9">
              <w:rPr>
                <w:color w:val="333333"/>
                <w:lang w:val="en-US"/>
              </w:rPr>
              <w:t xml:space="preserve">This release will </w:t>
            </w:r>
            <w:r w:rsidR="00D67EE6" w:rsidRPr="00D67EE6">
              <w:rPr>
                <w:color w:val="333333"/>
                <w:lang w:val="en-US"/>
              </w:rPr>
              <w:t xml:space="preserve">create </w:t>
            </w:r>
            <w:r w:rsidR="00D67EE6">
              <w:rPr>
                <w:color w:val="333333"/>
                <w:lang w:val="en-US"/>
              </w:rPr>
              <w:t xml:space="preserve">a </w:t>
            </w:r>
            <w:r w:rsidR="00D67EE6" w:rsidRPr="00D67EE6">
              <w:rPr>
                <w:color w:val="333333"/>
                <w:lang w:val="en-US"/>
              </w:rPr>
              <w:t>queue for Journal Request</w:t>
            </w:r>
            <w:r w:rsidR="00D67EE6">
              <w:rPr>
                <w:color w:val="333333"/>
                <w:lang w:val="en-US"/>
              </w:rPr>
              <w:t xml:space="preserve"> </w:t>
            </w:r>
            <w:r w:rsidR="00D67EE6" w:rsidRPr="00D67EE6">
              <w:rPr>
                <w:color w:val="333333"/>
                <w:lang w:val="en-US"/>
              </w:rPr>
              <w:t>scheduling in XXPAY schema</w:t>
            </w:r>
            <w:r w:rsidRPr="00B370CA">
              <w:rPr>
                <w:color w:val="333333"/>
                <w:lang w:val="en-US"/>
              </w:rPr>
              <w:fldChar w:fldCharType="end"/>
            </w:r>
            <w:bookmarkEnd w:id="7"/>
          </w:p>
        </w:tc>
      </w:tr>
      <w:tr w:rsidR="000E1332" w:rsidRPr="00B370CA">
        <w:tc>
          <w:tcPr>
            <w:tcW w:w="254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E1332" w:rsidRPr="00B370CA" w:rsidRDefault="000E1332" w:rsidP="00B370CA">
            <w:pPr>
              <w:rPr>
                <w:b/>
                <w:color w:val="333333"/>
              </w:rPr>
            </w:pPr>
            <w:r w:rsidRPr="00B370CA">
              <w:rPr>
                <w:b/>
                <w:color w:val="333333"/>
              </w:rPr>
              <w:t>Func. Dependencies</w:t>
            </w:r>
          </w:p>
        </w:tc>
        <w:tc>
          <w:tcPr>
            <w:tcW w:w="70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E1332" w:rsidRPr="00B370CA" w:rsidRDefault="00802F4B" w:rsidP="001247B9">
            <w:pPr>
              <w:rPr>
                <w:color w:val="333333"/>
              </w:rPr>
            </w:pPr>
            <w:r w:rsidRPr="00B370CA">
              <w:rPr>
                <w:color w:val="333333"/>
              </w:rPr>
              <w:fldChar w:fldCharType="begin">
                <w:ffData>
                  <w:name w:val="FuncDeps"/>
                  <w:enabled/>
                  <w:calcOnExit w:val="0"/>
                  <w:helpText w:type="text" w:val="Brief overview of what the release is required for.  "/>
                  <w:statusText w:type="text" w:val="Brief overview of what the release is required for.  "/>
                  <w:textInput>
                    <w:default w:val="&lt;FUNCTIONAL DEPENDENCIES, INCLUDING CMS&gt;"/>
                    <w:format w:val="UPPERCASE"/>
                  </w:textInput>
                </w:ffData>
              </w:fldChar>
            </w:r>
            <w:bookmarkStart w:id="8" w:name="FuncDeps"/>
            <w:r w:rsidR="000E1332" w:rsidRPr="00B370CA">
              <w:rPr>
                <w:color w:val="333333"/>
              </w:rPr>
              <w:instrText xml:space="preserve"> FORMTEXT </w:instrText>
            </w:r>
            <w:r w:rsidRPr="00B370CA">
              <w:rPr>
                <w:color w:val="333333"/>
              </w:rPr>
            </w:r>
            <w:r w:rsidRPr="00B370CA">
              <w:rPr>
                <w:color w:val="333333"/>
              </w:rPr>
              <w:fldChar w:fldCharType="separate"/>
            </w:r>
            <w:r w:rsidR="007F0AE0">
              <w:rPr>
                <w:color w:val="333333"/>
              </w:rPr>
              <w:t>NONE</w:t>
            </w:r>
            <w:r w:rsidRPr="00B370CA">
              <w:rPr>
                <w:color w:val="333333"/>
              </w:rPr>
              <w:fldChar w:fldCharType="end"/>
            </w:r>
            <w:bookmarkEnd w:id="8"/>
          </w:p>
        </w:tc>
      </w:tr>
      <w:tr w:rsidR="000E1332" w:rsidRPr="00B370CA">
        <w:tc>
          <w:tcPr>
            <w:tcW w:w="254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E1332" w:rsidRPr="00B370CA" w:rsidRDefault="000E1332" w:rsidP="00B370CA">
            <w:pPr>
              <w:rPr>
                <w:b/>
                <w:color w:val="333333"/>
              </w:rPr>
            </w:pPr>
            <w:r w:rsidRPr="00B370CA">
              <w:rPr>
                <w:b/>
                <w:color w:val="333333"/>
              </w:rPr>
              <w:t>Superseded Releases</w:t>
            </w:r>
          </w:p>
        </w:tc>
        <w:tc>
          <w:tcPr>
            <w:tcW w:w="70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E1332" w:rsidRPr="00B370CA" w:rsidRDefault="00802F4B" w:rsidP="001247B9">
            <w:pPr>
              <w:rPr>
                <w:color w:val="333333"/>
              </w:rPr>
            </w:pPr>
            <w:r w:rsidRPr="00B370CA">
              <w:rPr>
                <w:color w:val="333333"/>
              </w:rPr>
              <w:fldChar w:fldCharType="begin">
                <w:ffData>
                  <w:name w:val="Supersedes"/>
                  <w:enabled/>
                  <w:calcOnExit w:val="0"/>
                  <w:helpText w:type="text" w:val="Brief overview of what the release is required for.  "/>
                  <w:statusText w:type="text" w:val="Brief overview of what the release is required for.  "/>
                  <w:textInput>
                    <w:default w:val="&lt;SUPERSEDED RELEASES&gt;"/>
                    <w:format w:val="UPPERCASE"/>
                  </w:textInput>
                </w:ffData>
              </w:fldChar>
            </w:r>
            <w:bookmarkStart w:id="9" w:name="Supersedes"/>
            <w:r w:rsidR="000E1332" w:rsidRPr="00B370CA">
              <w:rPr>
                <w:color w:val="333333"/>
              </w:rPr>
              <w:instrText xml:space="preserve"> FORMTEXT </w:instrText>
            </w:r>
            <w:r w:rsidRPr="00B370CA">
              <w:rPr>
                <w:color w:val="333333"/>
              </w:rPr>
            </w:r>
            <w:r w:rsidRPr="00B370CA">
              <w:rPr>
                <w:color w:val="333333"/>
              </w:rPr>
              <w:fldChar w:fldCharType="separate"/>
            </w:r>
            <w:r w:rsidR="007F0AE0">
              <w:rPr>
                <w:color w:val="333333"/>
              </w:rPr>
              <w:t>NONE</w:t>
            </w:r>
            <w:r w:rsidRPr="00B370CA">
              <w:rPr>
                <w:color w:val="333333"/>
              </w:rPr>
              <w:fldChar w:fldCharType="end"/>
            </w:r>
            <w:bookmarkEnd w:id="9"/>
          </w:p>
        </w:tc>
      </w:tr>
      <w:tr w:rsidR="000E1332" w:rsidRPr="00B370CA">
        <w:tc>
          <w:tcPr>
            <w:tcW w:w="254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E1332" w:rsidRPr="00B370CA" w:rsidRDefault="000E1332" w:rsidP="00B370CA">
            <w:pPr>
              <w:rPr>
                <w:b/>
                <w:color w:val="333333"/>
              </w:rPr>
            </w:pPr>
            <w:r w:rsidRPr="00B370CA">
              <w:rPr>
                <w:b/>
                <w:color w:val="333333"/>
              </w:rPr>
              <w:t>Imp. Dependencies</w:t>
            </w:r>
          </w:p>
        </w:tc>
        <w:tc>
          <w:tcPr>
            <w:tcW w:w="70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E1332" w:rsidRPr="00B370CA" w:rsidRDefault="00802F4B" w:rsidP="003C77D6">
            <w:pPr>
              <w:rPr>
                <w:color w:val="333333"/>
              </w:rPr>
            </w:pPr>
            <w:r w:rsidRPr="00B370CA">
              <w:rPr>
                <w:color w:val="333333"/>
              </w:rPr>
              <w:fldChar w:fldCharType="begin">
                <w:ffData>
                  <w:name w:val="ImpDeps"/>
                  <w:enabled/>
                  <w:calcOnExit w:val="0"/>
                  <w:helpText w:type="text" w:val="Brief overview of what the release is required for.  "/>
                  <w:statusText w:type="text" w:val="Brief overview of what the release is required for.  "/>
                  <w:textInput>
                    <w:default w:val="&lt;IMPLEMENTATION DEPENDENCIES, INCLUDING CMS&gt;"/>
                    <w:format w:val="UPPERCASE"/>
                  </w:textInput>
                </w:ffData>
              </w:fldChar>
            </w:r>
            <w:bookmarkStart w:id="10" w:name="ImpDeps"/>
            <w:r w:rsidR="000E1332" w:rsidRPr="00B370CA">
              <w:rPr>
                <w:color w:val="333333"/>
              </w:rPr>
              <w:instrText xml:space="preserve"> FORMTEXT </w:instrText>
            </w:r>
            <w:r w:rsidRPr="00B370CA">
              <w:rPr>
                <w:color w:val="333333"/>
              </w:rPr>
            </w:r>
            <w:r w:rsidRPr="00B370CA">
              <w:rPr>
                <w:color w:val="333333"/>
              </w:rPr>
              <w:fldChar w:fldCharType="separate"/>
            </w:r>
            <w:r w:rsidR="007F0AE0">
              <w:rPr>
                <w:color w:val="333333"/>
              </w:rPr>
              <w:t>NONE</w:t>
            </w:r>
            <w:r w:rsidRPr="00B370CA">
              <w:rPr>
                <w:color w:val="333333"/>
              </w:rPr>
              <w:fldChar w:fldCharType="end"/>
            </w:r>
            <w:bookmarkEnd w:id="10"/>
          </w:p>
        </w:tc>
      </w:tr>
      <w:tr w:rsidR="000E1332" w:rsidRPr="00B370CA">
        <w:tc>
          <w:tcPr>
            <w:tcW w:w="254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0E1332" w:rsidRPr="00B370CA" w:rsidRDefault="000E1332" w:rsidP="000E1332">
            <w:pPr>
              <w:rPr>
                <w:b/>
                <w:color w:val="333333"/>
              </w:rPr>
            </w:pPr>
            <w:r w:rsidRPr="00B370CA">
              <w:rPr>
                <w:b/>
                <w:color w:val="333333"/>
              </w:rPr>
              <w:t>PVCS Project</w:t>
            </w:r>
          </w:p>
        </w:tc>
        <w:tc>
          <w:tcPr>
            <w:tcW w:w="70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tbl>
            <w:tblPr>
              <w:tblW w:w="7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702"/>
              <w:gridCol w:w="847"/>
              <w:gridCol w:w="3027"/>
              <w:gridCol w:w="596"/>
            </w:tblGrid>
            <w:tr w:rsidR="00E90482" w:rsidRPr="00BD62E4" w:rsidTr="00BD62E4">
              <w:tc>
                <w:tcPr>
                  <w:tcW w:w="2702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Common Stakeholder</w:t>
                  </w:r>
                </w:p>
              </w:tc>
              <w:tc>
                <w:tcPr>
                  <w:tcW w:w="847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90482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</w:p>
              </w:tc>
              <w:tc>
                <w:tcPr>
                  <w:tcW w:w="3027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Protocol</w:t>
                  </w:r>
                </w:p>
              </w:tc>
              <w:bookmarkStart w:id="11" w:name="PVCS_Protocol"/>
              <w:tc>
                <w:tcPr>
                  <w:tcW w:w="596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Protocol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5B5D80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>
                    <w:rPr>
                      <w:color w:val="333333"/>
                      <w:lang w:val="en-US"/>
                    </w:rPr>
                    <w:fldChar w:fldCharType="end"/>
                  </w:r>
                  <w:bookmarkEnd w:id="11"/>
                </w:p>
              </w:tc>
            </w:tr>
            <w:tr w:rsidR="00E90482" w:rsidRPr="00BD62E4" w:rsidTr="00BD62E4">
              <w:tc>
                <w:tcPr>
                  <w:tcW w:w="2702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Common Service Area</w:t>
                  </w:r>
                </w:p>
              </w:tc>
              <w:bookmarkStart w:id="12" w:name="Dropdown1"/>
              <w:tc>
                <w:tcPr>
                  <w:tcW w:w="847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>
                    <w:rPr>
                      <w:color w:val="333333"/>
                      <w:lang w:val="en-US"/>
                    </w:rPr>
                    <w:fldChar w:fldCharType="begin">
                      <w:ffData>
                        <w:name w:val="Dropdown1"/>
                        <w:enabled/>
                        <w:calcOnExit w:val="0"/>
                        <w:ddList>
                          <w:listEntry w:val="N/A"/>
                          <w:listEntry w:val="CST"/>
                          <w:listEntry w:val="DOC"/>
                          <w:listEntry w:val="HUB"/>
                          <w:listEntry w:val="SER"/>
                          <w:listEntry w:val="OID"/>
                        </w:ddList>
                      </w:ffData>
                    </w:fldChar>
                  </w:r>
                  <w:r w:rsidR="008265D5">
                    <w:rPr>
                      <w:color w:val="333333"/>
                      <w:lang w:val="en-US"/>
                    </w:rPr>
                    <w:instrText xml:space="preserve"> FORMDROPDOWN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>
                    <w:rPr>
                      <w:color w:val="333333"/>
                      <w:lang w:val="en-US"/>
                    </w:rPr>
                    <w:fldChar w:fldCharType="end"/>
                  </w:r>
                  <w:bookmarkEnd w:id="12"/>
                </w:p>
              </w:tc>
              <w:tc>
                <w:tcPr>
                  <w:tcW w:w="3027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SF N.I.</w:t>
                  </w:r>
                </w:p>
              </w:tc>
              <w:bookmarkStart w:id="13" w:name="PVCS_SFNI"/>
              <w:tc>
                <w:tcPr>
                  <w:tcW w:w="596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SFNI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3563A6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>
                    <w:rPr>
                      <w:color w:val="333333"/>
                      <w:lang w:val="en-US"/>
                    </w:rPr>
                    <w:fldChar w:fldCharType="end"/>
                  </w:r>
                  <w:bookmarkEnd w:id="13"/>
                </w:p>
              </w:tc>
            </w:tr>
            <w:tr w:rsidR="00E90482" w:rsidRPr="00BD62E4" w:rsidTr="00BD62E4">
              <w:tc>
                <w:tcPr>
                  <w:tcW w:w="2702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Front Office Java</w:t>
                  </w:r>
                </w:p>
              </w:tc>
              <w:tc>
                <w:tcPr>
                  <w:tcW w:w="847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FOJ"/>
                        <w:enabled w:val="0"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4" w:name="PVCS_FOJ"/>
                  <w:r w:rsidR="00E90482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  <w:bookmarkEnd w:id="14"/>
                </w:p>
              </w:tc>
              <w:tc>
                <w:tcPr>
                  <w:tcW w:w="3027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SF Wales</w:t>
                  </w:r>
                </w:p>
              </w:tc>
              <w:tc>
                <w:tcPr>
                  <w:tcW w:w="596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SFW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bookmarkStart w:id="15" w:name="PVCS_SFW"/>
                  <w:r w:rsidR="00E90482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  <w:bookmarkEnd w:id="15"/>
                </w:p>
              </w:tc>
            </w:tr>
            <w:tr w:rsidR="00E90482" w:rsidRPr="00BD62E4" w:rsidTr="00BD62E4">
              <w:tc>
                <w:tcPr>
                  <w:tcW w:w="2702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Doc1</w:t>
                  </w:r>
                </w:p>
              </w:tc>
              <w:tc>
                <w:tcPr>
                  <w:tcW w:w="847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DOC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6" w:name="PVCS_DOC1"/>
                  <w:r w:rsidR="00E90482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  <w:bookmarkEnd w:id="16"/>
                </w:p>
              </w:tc>
              <w:tc>
                <w:tcPr>
                  <w:tcW w:w="3027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Repayment Portal</w:t>
                  </w:r>
                </w:p>
              </w:tc>
              <w:tc>
                <w:tcPr>
                  <w:tcW w:w="596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RPY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bookmarkStart w:id="17" w:name="PVCS_RPY"/>
                  <w:r w:rsidR="00E90482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  <w:bookmarkEnd w:id="17"/>
                </w:p>
              </w:tc>
            </w:tr>
            <w:tr w:rsidR="00E90482" w:rsidRPr="00BD62E4" w:rsidTr="00BD62E4">
              <w:tc>
                <w:tcPr>
                  <w:tcW w:w="2702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EMA</w:t>
                  </w:r>
                </w:p>
              </w:tc>
              <w:tc>
                <w:tcPr>
                  <w:tcW w:w="847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EMA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8" w:name="PVCS_EMA"/>
                  <w:r w:rsidR="00E90482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  <w:bookmarkEnd w:id="18"/>
                </w:p>
              </w:tc>
              <w:tc>
                <w:tcPr>
                  <w:tcW w:w="3027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ALG FE</w:t>
                  </w:r>
                </w:p>
              </w:tc>
              <w:tc>
                <w:tcPr>
                  <w:tcW w:w="596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ALGFE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bookmarkStart w:id="19" w:name="PVCS_ALGFE"/>
                  <w:r w:rsidR="00E90482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  <w:bookmarkEnd w:id="19"/>
                </w:p>
              </w:tc>
            </w:tr>
            <w:tr w:rsidR="00E90482" w:rsidRPr="00BD62E4" w:rsidTr="00BD62E4">
              <w:tc>
                <w:tcPr>
                  <w:tcW w:w="2702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smartTag w:uri="urn:schemas-microsoft-com:office:smarttags" w:element="place">
                    <w:r w:rsidRPr="00BD62E4">
                      <w:rPr>
                        <w:color w:val="333333"/>
                        <w:lang w:val="en-US"/>
                      </w:rPr>
                      <w:t>FES</w:t>
                    </w:r>
                  </w:smartTag>
                </w:p>
              </w:tc>
              <w:tc>
                <w:tcPr>
                  <w:tcW w:w="847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FES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0" w:name="PVCS_FES"/>
                  <w:r w:rsidR="00E90482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  <w:bookmarkEnd w:id="20"/>
                </w:p>
              </w:tc>
              <w:tc>
                <w:tcPr>
                  <w:tcW w:w="3027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HEI</w:t>
                  </w:r>
                </w:p>
              </w:tc>
              <w:tc>
                <w:tcPr>
                  <w:tcW w:w="596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HEI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1" w:name="PVCS_HEI"/>
                  <w:r w:rsidR="00E90482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  <w:bookmarkEnd w:id="21"/>
                </w:p>
              </w:tc>
            </w:tr>
            <w:tr w:rsidR="00E90482" w:rsidRPr="00BD62E4" w:rsidTr="00BD62E4">
              <w:tc>
                <w:tcPr>
                  <w:tcW w:w="2702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Customer Service Tech.</w:t>
                  </w:r>
                </w:p>
              </w:tc>
              <w:tc>
                <w:tcPr>
                  <w:tcW w:w="847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CST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2" w:name="PVCS_CST"/>
                  <w:r w:rsidR="00E90482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  <w:bookmarkEnd w:id="22"/>
                </w:p>
              </w:tc>
              <w:tc>
                <w:tcPr>
                  <w:tcW w:w="3027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DirectGov</w:t>
                  </w:r>
                </w:p>
              </w:tc>
              <w:tc>
                <w:tcPr>
                  <w:tcW w:w="596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DirectGov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3" w:name="PVCS_DirectGov"/>
                  <w:r w:rsidR="00E90482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  <w:bookmarkEnd w:id="23"/>
                </w:p>
              </w:tc>
            </w:tr>
            <w:tr w:rsidR="00E90482" w:rsidRPr="00BD62E4" w:rsidTr="00BD62E4">
              <w:tc>
                <w:tcPr>
                  <w:tcW w:w="2702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 xml:space="preserve">Student Finance </w:t>
                  </w:r>
                  <w:smartTag w:uri="urn:schemas-microsoft-com:office:smarttags" w:element="country-region">
                    <w:smartTag w:uri="urn:schemas-microsoft-com:office:smarttags" w:element="place">
                      <w:r w:rsidRPr="00BD62E4">
                        <w:rPr>
                          <w:color w:val="333333"/>
                          <w:lang w:val="en-US"/>
                        </w:rPr>
                        <w:t>England</w:t>
                      </w:r>
                    </w:smartTag>
                  </w:smartTag>
                </w:p>
              </w:tc>
              <w:tc>
                <w:tcPr>
                  <w:tcW w:w="847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SFE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4" w:name="PVCS_SFE"/>
                  <w:r w:rsidR="00E90482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  <w:bookmarkEnd w:id="24"/>
                </w:p>
              </w:tc>
              <w:tc>
                <w:tcPr>
                  <w:tcW w:w="3027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Scanning CMS</w:t>
                  </w:r>
                </w:p>
              </w:tc>
              <w:tc>
                <w:tcPr>
                  <w:tcW w:w="596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ScanningCMS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5" w:name="PVCS_ScanningCMS"/>
                  <w:r w:rsidR="00E90482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  <w:bookmarkEnd w:id="25"/>
                </w:p>
              </w:tc>
            </w:tr>
            <w:tr w:rsidR="00E90482" w:rsidRPr="00BD62E4" w:rsidTr="00BD62E4">
              <w:tc>
                <w:tcPr>
                  <w:tcW w:w="2702" w:type="dxa"/>
                </w:tcPr>
                <w:p w:rsidR="00E90482" w:rsidRPr="00BD62E4" w:rsidRDefault="00E9048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MFF</w:t>
                  </w:r>
                </w:p>
              </w:tc>
              <w:tc>
                <w:tcPr>
                  <w:tcW w:w="847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MFF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6" w:name="PVCS_MFF"/>
                  <w:r w:rsidR="00E90482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  <w:bookmarkEnd w:id="26"/>
                </w:p>
              </w:tc>
              <w:tc>
                <w:tcPr>
                  <w:tcW w:w="3027" w:type="dxa"/>
                </w:tcPr>
                <w:p w:rsidR="00E90482" w:rsidRPr="00BD62E4" w:rsidRDefault="0036067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GSI</w:t>
                  </w:r>
                </w:p>
              </w:tc>
              <w:tc>
                <w:tcPr>
                  <w:tcW w:w="596" w:type="dxa"/>
                </w:tcPr>
                <w:p w:rsidR="00E9048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GSI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7" w:name="PVCS_GSI"/>
                  <w:r w:rsidR="00240E74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  <w:bookmarkEnd w:id="27"/>
                </w:p>
              </w:tc>
            </w:tr>
            <w:tr w:rsidR="00A739E2" w:rsidRPr="00BD62E4" w:rsidTr="00BD62E4">
              <w:tc>
                <w:tcPr>
                  <w:tcW w:w="2702" w:type="dxa"/>
                </w:tcPr>
                <w:p w:rsidR="00A739E2" w:rsidRPr="00BD62E4" w:rsidRDefault="00432A74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>
                    <w:rPr>
                      <w:color w:val="333333"/>
                      <w:lang w:val="en-US"/>
                    </w:rPr>
                    <w:t>Single Application View</w:t>
                  </w:r>
                </w:p>
              </w:tc>
              <w:tc>
                <w:tcPr>
                  <w:tcW w:w="847" w:type="dxa"/>
                </w:tcPr>
                <w:p w:rsidR="00A739E2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MFF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32A74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</w:p>
              </w:tc>
              <w:tc>
                <w:tcPr>
                  <w:tcW w:w="3027" w:type="dxa"/>
                </w:tcPr>
                <w:p w:rsidR="00A739E2" w:rsidRPr="00BD62E4" w:rsidRDefault="00A739E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t>24+ Advanced Learning Loans</w:t>
                  </w:r>
                </w:p>
              </w:tc>
              <w:tc>
                <w:tcPr>
                  <w:tcW w:w="596" w:type="dxa"/>
                </w:tcPr>
                <w:p w:rsidR="00B72698" w:rsidRPr="00BD62E4" w:rsidRDefault="00802F4B" w:rsidP="00B72698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8" w:name="Check1"/>
                  <w:r w:rsidR="00A739E2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  <w:bookmarkEnd w:id="28"/>
                </w:p>
              </w:tc>
            </w:tr>
            <w:tr w:rsidR="0010693C" w:rsidRPr="00BD62E4" w:rsidTr="00BD62E4">
              <w:tc>
                <w:tcPr>
                  <w:tcW w:w="2702" w:type="dxa"/>
                </w:tcPr>
                <w:p w:rsidR="0010693C" w:rsidRDefault="0010693C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>
                    <w:rPr>
                      <w:color w:val="333333"/>
                      <w:lang w:val="en-US"/>
                    </w:rPr>
                    <w:t>CLASS</w:t>
                  </w:r>
                </w:p>
              </w:tc>
              <w:tc>
                <w:tcPr>
                  <w:tcW w:w="847" w:type="dxa"/>
                </w:tcPr>
                <w:p w:rsidR="0010693C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MFF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10693C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</w:p>
              </w:tc>
              <w:tc>
                <w:tcPr>
                  <w:tcW w:w="3027" w:type="dxa"/>
                </w:tcPr>
                <w:p w:rsidR="0010693C" w:rsidRPr="00BD62E4" w:rsidRDefault="006770AA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>
                    <w:rPr>
                      <w:color w:val="333333"/>
                      <w:lang w:val="en-US"/>
                    </w:rPr>
                    <w:t>O</w:t>
                  </w:r>
                  <w:r w:rsidR="009E6932">
                    <w:rPr>
                      <w:color w:val="333333"/>
                      <w:lang w:val="en-US"/>
                    </w:rPr>
                    <w:t>verpayments</w:t>
                  </w:r>
                </w:p>
              </w:tc>
              <w:tc>
                <w:tcPr>
                  <w:tcW w:w="596" w:type="dxa"/>
                </w:tcPr>
                <w:p w:rsidR="0010693C" w:rsidRPr="00BD62E4" w:rsidRDefault="00802F4B" w:rsidP="00B72698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770AA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</w:p>
              </w:tc>
            </w:tr>
            <w:tr w:rsidR="003028F3" w:rsidRPr="00BD62E4" w:rsidTr="00BD62E4">
              <w:tc>
                <w:tcPr>
                  <w:tcW w:w="2702" w:type="dxa"/>
                </w:tcPr>
                <w:p w:rsidR="003028F3" w:rsidRDefault="003028F3" w:rsidP="003028F3">
                  <w:pPr>
                    <w:jc w:val="right"/>
                    <w:rPr>
                      <w:color w:val="333333"/>
                      <w:lang w:val="en-US"/>
                    </w:rPr>
                  </w:pPr>
                  <w:r>
                    <w:rPr>
                      <w:color w:val="333333"/>
                      <w:lang w:val="en-US"/>
                    </w:rPr>
                    <w:t>PrePay</w:t>
                  </w:r>
                </w:p>
              </w:tc>
              <w:tc>
                <w:tcPr>
                  <w:tcW w:w="847" w:type="dxa"/>
                </w:tcPr>
                <w:p w:rsidR="003028F3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MFF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3028F3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</w:p>
              </w:tc>
              <w:tc>
                <w:tcPr>
                  <w:tcW w:w="3027" w:type="dxa"/>
                </w:tcPr>
                <w:p w:rsidR="003028F3" w:rsidRDefault="00330492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>
                    <w:rPr>
                      <w:color w:val="333333"/>
                      <w:lang w:val="en-US"/>
                    </w:rPr>
                    <w:t>MFDS</w:t>
                  </w:r>
                </w:p>
              </w:tc>
              <w:tc>
                <w:tcPr>
                  <w:tcW w:w="596" w:type="dxa"/>
                </w:tcPr>
                <w:p w:rsidR="003028F3" w:rsidRPr="00BD62E4" w:rsidRDefault="00802F4B" w:rsidP="00B72698">
                  <w:pPr>
                    <w:jc w:val="center"/>
                    <w:rPr>
                      <w:color w:val="333333"/>
                      <w:lang w:val="en-US"/>
                    </w:rPr>
                  </w:pPr>
                  <w:r>
                    <w:rPr>
                      <w:color w:val="333333"/>
                      <w:lang w:val="en-US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330492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>
                    <w:rPr>
                      <w:color w:val="333333"/>
                      <w:lang w:val="en-US"/>
                    </w:rPr>
                    <w:fldChar w:fldCharType="end"/>
                  </w:r>
                </w:p>
              </w:tc>
            </w:tr>
            <w:tr w:rsidR="00062EDE" w:rsidRPr="00BD62E4" w:rsidTr="00BD62E4">
              <w:tc>
                <w:tcPr>
                  <w:tcW w:w="2702" w:type="dxa"/>
                </w:tcPr>
                <w:p w:rsidR="00062EDE" w:rsidRDefault="00062EDE" w:rsidP="003028F3">
                  <w:pPr>
                    <w:jc w:val="right"/>
                    <w:rPr>
                      <w:color w:val="333333"/>
                      <w:lang w:val="en-US"/>
                    </w:rPr>
                  </w:pPr>
                  <w:r>
                    <w:rPr>
                      <w:color w:val="333333"/>
                      <w:lang w:val="en-US"/>
                    </w:rPr>
                    <w:t>Customer Portal</w:t>
                  </w:r>
                </w:p>
              </w:tc>
              <w:tc>
                <w:tcPr>
                  <w:tcW w:w="847" w:type="dxa"/>
                </w:tcPr>
                <w:p w:rsidR="00062EDE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MFF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062EDE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</w:p>
              </w:tc>
              <w:tc>
                <w:tcPr>
                  <w:tcW w:w="3027" w:type="dxa"/>
                </w:tcPr>
                <w:p w:rsidR="00062EDE" w:rsidRDefault="005659EA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  <w:r>
                    <w:rPr>
                      <w:color w:val="333333"/>
                      <w:lang w:val="en-US"/>
                    </w:rPr>
                    <w:t>Classords</w:t>
                  </w:r>
                </w:p>
              </w:tc>
              <w:tc>
                <w:tcPr>
                  <w:tcW w:w="596" w:type="dxa"/>
                </w:tcPr>
                <w:p w:rsidR="00062EDE" w:rsidRDefault="00802F4B" w:rsidP="00B72698">
                  <w:pPr>
                    <w:jc w:val="center"/>
                    <w:rPr>
                      <w:color w:val="333333"/>
                      <w:lang w:val="en-US"/>
                    </w:rPr>
                  </w:pPr>
                  <w:r>
                    <w:rPr>
                      <w:color w:val="333333"/>
                      <w:lang w:val="en-US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="005659EA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>
                    <w:rPr>
                      <w:color w:val="333333"/>
                      <w:lang w:val="en-US"/>
                    </w:rPr>
                    <w:fldChar w:fldCharType="end"/>
                  </w:r>
                </w:p>
              </w:tc>
            </w:tr>
            <w:tr w:rsidR="005659EA" w:rsidRPr="00BD62E4" w:rsidTr="00BD62E4">
              <w:tc>
                <w:tcPr>
                  <w:tcW w:w="2702" w:type="dxa"/>
                </w:tcPr>
                <w:p w:rsidR="005659EA" w:rsidRDefault="005659EA" w:rsidP="003028F3">
                  <w:pPr>
                    <w:jc w:val="right"/>
                    <w:rPr>
                      <w:color w:val="333333"/>
                      <w:lang w:val="en-US"/>
                    </w:rPr>
                  </w:pPr>
                  <w:r>
                    <w:rPr>
                      <w:color w:val="333333"/>
                      <w:lang w:val="en-US"/>
                    </w:rPr>
                    <w:t>Pay</w:t>
                  </w:r>
                </w:p>
              </w:tc>
              <w:tc>
                <w:tcPr>
                  <w:tcW w:w="847" w:type="dxa"/>
                </w:tcPr>
                <w:p w:rsidR="005659EA" w:rsidRPr="00BD62E4" w:rsidRDefault="00802F4B" w:rsidP="00BD62E4">
                  <w:pPr>
                    <w:jc w:val="center"/>
                    <w:rPr>
                      <w:color w:val="333333"/>
                      <w:lang w:val="en-US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PVCS_MFF"/>
                        <w:enabled/>
                        <w:calcOnExit w:val="0"/>
                        <w:checkBox>
                          <w:sizeAuto/>
                          <w:default w:val="0"/>
                          <w:checked/>
                        </w:checkBox>
                      </w:ffData>
                    </w:fldChar>
                  </w:r>
                  <w:r w:rsidR="005659EA" w:rsidRPr="00BD62E4">
                    <w:rPr>
                      <w:color w:val="333333"/>
                      <w:lang w:val="en-US"/>
                    </w:rPr>
                    <w:instrText xml:space="preserve"> FORMCHECKBOX </w:instrText>
                  </w:r>
                  <w:r>
                    <w:rPr>
                      <w:color w:val="333333"/>
                      <w:lang w:val="en-US"/>
                    </w:rPr>
                  </w:r>
                  <w:r>
                    <w:rPr>
                      <w:color w:val="333333"/>
                      <w:lang w:val="en-US"/>
                    </w:rPr>
                    <w:fldChar w:fldCharType="separate"/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</w:p>
              </w:tc>
              <w:tc>
                <w:tcPr>
                  <w:tcW w:w="3027" w:type="dxa"/>
                </w:tcPr>
                <w:p w:rsidR="005659EA" w:rsidRDefault="005659EA" w:rsidP="00BD62E4">
                  <w:pPr>
                    <w:jc w:val="right"/>
                    <w:rPr>
                      <w:color w:val="333333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5659EA" w:rsidRDefault="005659EA" w:rsidP="00B72698">
                  <w:pPr>
                    <w:jc w:val="center"/>
                    <w:rPr>
                      <w:color w:val="333333"/>
                      <w:lang w:val="en-US"/>
                    </w:rPr>
                  </w:pPr>
                </w:p>
              </w:tc>
            </w:tr>
          </w:tbl>
          <w:p w:rsidR="000E1332" w:rsidRPr="00B370CA" w:rsidRDefault="000E1332" w:rsidP="000E1332">
            <w:pPr>
              <w:rPr>
                <w:color w:val="333333"/>
                <w:lang w:val="en-US"/>
              </w:rPr>
            </w:pPr>
          </w:p>
        </w:tc>
      </w:tr>
      <w:tr w:rsidR="000E1332" w:rsidRPr="00B370CA">
        <w:tc>
          <w:tcPr>
            <w:tcW w:w="254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0E1332" w:rsidRPr="00B370CA" w:rsidRDefault="00B370CA" w:rsidP="000E1332">
            <w:pPr>
              <w:rPr>
                <w:b/>
                <w:color w:val="333333"/>
              </w:rPr>
            </w:pPr>
            <w:r w:rsidRPr="00B370CA">
              <w:rPr>
                <w:b/>
                <w:color w:val="333333"/>
              </w:rPr>
              <w:t>Est. Time To Deploy</w:t>
            </w:r>
          </w:p>
        </w:tc>
        <w:tc>
          <w:tcPr>
            <w:tcW w:w="705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879"/>
              <w:gridCol w:w="620"/>
            </w:tblGrid>
            <w:tr w:rsidR="000E1332" w:rsidRPr="00BD62E4" w:rsidTr="00BD62E4">
              <w:tc>
                <w:tcPr>
                  <w:tcW w:w="879" w:type="dxa"/>
                  <w:tcBorders>
                    <w:right w:val="nil"/>
                  </w:tcBorders>
                </w:tcPr>
                <w:p w:rsidR="000E1332" w:rsidRPr="00BD62E4" w:rsidRDefault="00802F4B" w:rsidP="00EF574A">
                  <w:pPr>
                    <w:rPr>
                      <w:color w:val="333333"/>
                    </w:rPr>
                  </w:pPr>
                  <w:r w:rsidRPr="00BD62E4">
                    <w:rPr>
                      <w:color w:val="333333"/>
                      <w:lang w:val="en-US"/>
                    </w:rPr>
                    <w:fldChar w:fldCharType="begin">
                      <w:ffData>
                        <w:name w:val="Mins"/>
                        <w:enabled/>
                        <w:calcOnExit w:val="0"/>
                        <w:helpText w:type="text" w:val="Brief summary of what will change after this release.  Enter removed, added, and changed functionality."/>
                        <w:statusText w:type="text" w:val="Brief summary of what will change after this release.  Enter removed, added, and changed functionality."/>
                        <w:textInput>
                          <w:type w:val="number"/>
                          <w:maxLength w:val="4"/>
                          <w:format w:val="0"/>
                        </w:textInput>
                      </w:ffData>
                    </w:fldChar>
                  </w:r>
                  <w:bookmarkStart w:id="29" w:name="Mins"/>
                  <w:r w:rsidR="000E1332" w:rsidRPr="00BD62E4">
                    <w:rPr>
                      <w:color w:val="333333"/>
                      <w:lang w:val="en-US"/>
                    </w:rPr>
                    <w:instrText xml:space="preserve"> FORMTEXT </w:instrText>
                  </w:r>
                  <w:r w:rsidRPr="00BD62E4">
                    <w:rPr>
                      <w:color w:val="333333"/>
                      <w:lang w:val="en-US"/>
                    </w:rPr>
                  </w:r>
                  <w:r w:rsidRPr="00BD62E4">
                    <w:rPr>
                      <w:color w:val="333333"/>
                      <w:lang w:val="en-US"/>
                    </w:rPr>
                    <w:fldChar w:fldCharType="separate"/>
                  </w:r>
                  <w:r w:rsidR="00EF574A">
                    <w:rPr>
                      <w:noProof/>
                      <w:color w:val="333333"/>
                      <w:lang w:val="en-US"/>
                    </w:rPr>
                    <w:t>5</w:t>
                  </w:r>
                  <w:r w:rsidRPr="00BD62E4">
                    <w:rPr>
                      <w:color w:val="333333"/>
                      <w:lang w:val="en-US"/>
                    </w:rPr>
                    <w:fldChar w:fldCharType="end"/>
                  </w:r>
                  <w:bookmarkEnd w:id="29"/>
                </w:p>
              </w:tc>
              <w:tc>
                <w:tcPr>
                  <w:tcW w:w="620" w:type="dxa"/>
                  <w:tcBorders>
                    <w:left w:val="nil"/>
                  </w:tcBorders>
                </w:tcPr>
                <w:p w:rsidR="000E1332" w:rsidRPr="00BD62E4" w:rsidRDefault="000E1332" w:rsidP="000E1332">
                  <w:pPr>
                    <w:rPr>
                      <w:color w:val="333333"/>
                    </w:rPr>
                  </w:pPr>
                  <w:r w:rsidRPr="00BD62E4">
                    <w:rPr>
                      <w:color w:val="333333"/>
                    </w:rPr>
                    <w:t>mins</w:t>
                  </w:r>
                </w:p>
              </w:tc>
            </w:tr>
          </w:tbl>
          <w:p w:rsidR="000E1332" w:rsidRPr="00B370CA" w:rsidRDefault="000E1332" w:rsidP="000E1332">
            <w:pPr>
              <w:rPr>
                <w:color w:val="333333"/>
              </w:rPr>
            </w:pPr>
          </w:p>
        </w:tc>
      </w:tr>
    </w:tbl>
    <w:p w:rsidR="00062EDE" w:rsidRDefault="00062EDE" w:rsidP="00CF15D4">
      <w:pPr>
        <w:spacing w:before="120"/>
        <w:rPr>
          <w:b/>
          <w:color w:val="333333"/>
          <w:sz w:val="26"/>
          <w:szCs w:val="26"/>
        </w:rPr>
      </w:pPr>
    </w:p>
    <w:p w:rsidR="00CF15D4" w:rsidRPr="00A739E2" w:rsidRDefault="00CF15D4" w:rsidP="00CF15D4">
      <w:pPr>
        <w:spacing w:before="120"/>
        <w:rPr>
          <w:b/>
          <w:color w:val="333333"/>
          <w:sz w:val="26"/>
          <w:szCs w:val="26"/>
        </w:rPr>
      </w:pPr>
      <w:r w:rsidRPr="00A739E2">
        <w:rPr>
          <w:b/>
          <w:color w:val="333333"/>
          <w:sz w:val="26"/>
          <w:szCs w:val="26"/>
        </w:rPr>
        <w:t>Component(s) To Apply To</w:t>
      </w:r>
    </w:p>
    <w:tbl>
      <w:tblPr>
        <w:tblW w:w="11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453"/>
        <w:gridCol w:w="504"/>
        <w:gridCol w:w="298"/>
        <w:gridCol w:w="900"/>
        <w:gridCol w:w="299"/>
        <w:gridCol w:w="146"/>
        <w:gridCol w:w="440"/>
        <w:gridCol w:w="488"/>
        <w:gridCol w:w="427"/>
        <w:gridCol w:w="78"/>
        <w:gridCol w:w="372"/>
        <w:gridCol w:w="65"/>
        <w:gridCol w:w="388"/>
        <w:gridCol w:w="142"/>
        <w:gridCol w:w="453"/>
        <w:gridCol w:w="453"/>
        <w:gridCol w:w="152"/>
        <w:gridCol w:w="371"/>
        <w:gridCol w:w="38"/>
        <w:gridCol w:w="500"/>
        <w:gridCol w:w="481"/>
        <w:gridCol w:w="567"/>
        <w:gridCol w:w="450"/>
        <w:gridCol w:w="117"/>
        <w:gridCol w:w="555"/>
        <w:gridCol w:w="437"/>
        <w:gridCol w:w="242"/>
        <w:gridCol w:w="471"/>
        <w:gridCol w:w="121"/>
        <w:gridCol w:w="592"/>
      </w:tblGrid>
      <w:tr w:rsidR="00062EDE" w:rsidRPr="00BD62E4" w:rsidTr="00062EDE">
        <w:tc>
          <w:tcPr>
            <w:tcW w:w="2600" w:type="dxa"/>
            <w:gridSpan w:val="6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99"/>
          </w:tcPr>
          <w:p w:rsidR="00062EDE" w:rsidRPr="00BD62E4" w:rsidRDefault="00062EDE" w:rsidP="00BD62E4">
            <w:pPr>
              <w:jc w:val="right"/>
              <w:rPr>
                <w:b/>
                <w:color w:val="333333"/>
              </w:rPr>
            </w:pPr>
            <w:r w:rsidRPr="00BD62E4">
              <w:rPr>
                <w:b/>
                <w:color w:val="333333"/>
              </w:rPr>
              <w:t>Stakeholder ‘Leg’</w:t>
            </w:r>
          </w:p>
        </w:tc>
        <w:tc>
          <w:tcPr>
            <w:tcW w:w="44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99"/>
            <w:vAlign w:val="center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/>
                <w:color w:val="333333"/>
                <w:sz w:val="16"/>
                <w:szCs w:val="16"/>
              </w:rPr>
              <w:t>HEI</w:t>
            </w:r>
          </w:p>
          <w:p w:rsidR="00062EDE" w:rsidRPr="00BD62E4" w:rsidRDefault="00062EDE" w:rsidP="00BD62E4">
            <w:pPr>
              <w:jc w:val="center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488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  <w:smartTag w:uri="urn:schemas-microsoft-com:office:smarttags" w:element="place">
              <w:r w:rsidRPr="00BD62E4">
                <w:rPr>
                  <w:b/>
                  <w:color w:val="333333"/>
                  <w:sz w:val="16"/>
                  <w:szCs w:val="16"/>
                </w:rPr>
                <w:t>FES</w:t>
              </w:r>
            </w:smartTag>
          </w:p>
          <w:p w:rsidR="00062EDE" w:rsidRPr="00BD62E4" w:rsidRDefault="00062EDE" w:rsidP="00BD62E4">
            <w:pPr>
              <w:jc w:val="center"/>
              <w:rPr>
                <w:bCs/>
                <w:color w:val="333333"/>
                <w:sz w:val="16"/>
                <w:szCs w:val="16"/>
              </w:rPr>
            </w:pPr>
            <w:r w:rsidRPr="00BD62E4">
              <w:rPr>
                <w:bCs/>
                <w:color w:val="333333"/>
                <w:sz w:val="16"/>
                <w:szCs w:val="16"/>
              </w:rPr>
              <w:t>EMA</w:t>
            </w:r>
          </w:p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Cs/>
                <w:color w:val="333333"/>
                <w:sz w:val="16"/>
                <w:szCs w:val="16"/>
              </w:rPr>
              <w:t>ALG</w:t>
            </w:r>
          </w:p>
        </w:tc>
        <w:tc>
          <w:tcPr>
            <w:tcW w:w="50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shd w:val="clear" w:color="auto" w:fill="FFFF99"/>
            <w:vAlign w:val="center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</w:p>
        </w:tc>
        <w:tc>
          <w:tcPr>
            <w:tcW w:w="437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FFFF99"/>
            <w:vAlign w:val="center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/>
                <w:color w:val="333333"/>
                <w:sz w:val="16"/>
                <w:szCs w:val="16"/>
              </w:rPr>
              <w:t>SFS</w:t>
            </w:r>
          </w:p>
        </w:tc>
        <w:tc>
          <w:tcPr>
            <w:tcW w:w="530" w:type="dxa"/>
            <w:gridSpan w:val="2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</w:p>
        </w:tc>
        <w:tc>
          <w:tcPr>
            <w:tcW w:w="45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062EDE" w:rsidRPr="00BD62E4" w:rsidRDefault="00062EDE" w:rsidP="00062EDE">
            <w:pPr>
              <w:jc w:val="center"/>
              <w:rPr>
                <w:b/>
                <w:color w:val="333333"/>
                <w:sz w:val="16"/>
                <w:szCs w:val="16"/>
              </w:rPr>
            </w:pPr>
            <w:r>
              <w:rPr>
                <w:b/>
                <w:color w:val="333333"/>
                <w:sz w:val="16"/>
                <w:szCs w:val="16"/>
              </w:rPr>
              <w:t>CP</w:t>
            </w:r>
          </w:p>
        </w:tc>
        <w:tc>
          <w:tcPr>
            <w:tcW w:w="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FFFF99"/>
            <w:vAlign w:val="center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/>
                <w:color w:val="333333"/>
                <w:sz w:val="16"/>
                <w:szCs w:val="16"/>
              </w:rPr>
              <w:t>IMC</w:t>
            </w:r>
          </w:p>
        </w:tc>
        <w:tc>
          <w:tcPr>
            <w:tcW w:w="523" w:type="dxa"/>
            <w:gridSpan w:val="2"/>
            <w:vMerge w:val="restart"/>
            <w:tcBorders>
              <w:top w:val="single" w:sz="4" w:space="0" w:color="auto"/>
              <w:bottom w:val="single" w:sz="6" w:space="0" w:color="auto"/>
            </w:tcBorders>
            <w:shd w:val="clear" w:color="auto" w:fill="FFFF99"/>
            <w:vAlign w:val="center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/>
                <w:color w:val="333333"/>
                <w:sz w:val="16"/>
                <w:szCs w:val="16"/>
              </w:rPr>
              <w:t>IMU</w:t>
            </w:r>
          </w:p>
        </w:tc>
        <w:tc>
          <w:tcPr>
            <w:tcW w:w="538" w:type="dxa"/>
            <w:gridSpan w:val="2"/>
            <w:vMerge w:val="restart"/>
            <w:tcBorders>
              <w:top w:val="single" w:sz="4" w:space="0" w:color="auto"/>
              <w:bottom w:val="single" w:sz="6" w:space="0" w:color="auto"/>
            </w:tcBorders>
            <w:shd w:val="clear" w:color="auto" w:fill="FFFF99"/>
            <w:vAlign w:val="center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/>
                <w:color w:val="333333"/>
                <w:sz w:val="16"/>
                <w:szCs w:val="16"/>
              </w:rPr>
              <w:t>CRM</w:t>
            </w:r>
          </w:p>
        </w:tc>
        <w:tc>
          <w:tcPr>
            <w:tcW w:w="481" w:type="dxa"/>
            <w:vMerge w:val="restart"/>
            <w:tcBorders>
              <w:top w:val="single" w:sz="4" w:space="0" w:color="auto"/>
              <w:bottom w:val="single" w:sz="6" w:space="0" w:color="auto"/>
            </w:tcBorders>
            <w:shd w:val="clear" w:color="auto" w:fill="FFFF99"/>
            <w:vAlign w:val="center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/>
                <w:color w:val="333333"/>
                <w:sz w:val="16"/>
                <w:szCs w:val="16"/>
              </w:rPr>
              <w:t>SER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6" w:space="0" w:color="auto"/>
            </w:tcBorders>
            <w:shd w:val="clear" w:color="auto" w:fill="FFFF99"/>
            <w:vAlign w:val="center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/>
                <w:color w:val="333333"/>
                <w:sz w:val="16"/>
                <w:szCs w:val="16"/>
              </w:rPr>
              <w:t>CLA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bottom w:val="single" w:sz="6" w:space="0" w:color="auto"/>
            </w:tcBorders>
            <w:shd w:val="clear" w:color="auto" w:fill="FFFF99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</w:p>
          <w:p w:rsidR="00062EDE" w:rsidRPr="00BD62E4" w:rsidRDefault="00062EDE" w:rsidP="00BD62E4">
            <w:pPr>
              <w:spacing w:before="60"/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/>
                <w:color w:val="333333"/>
                <w:sz w:val="16"/>
                <w:szCs w:val="16"/>
              </w:rPr>
              <w:t>CST</w:t>
            </w:r>
          </w:p>
        </w:tc>
        <w:tc>
          <w:tcPr>
            <w:tcW w:w="555" w:type="dxa"/>
            <w:vMerge w:val="restart"/>
            <w:tcBorders>
              <w:top w:val="single" w:sz="4" w:space="0" w:color="auto"/>
            </w:tcBorders>
            <w:shd w:val="clear" w:color="auto" w:fill="FFFF99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</w:p>
          <w:p w:rsidR="00062EDE" w:rsidRPr="00BD62E4" w:rsidRDefault="00062EDE" w:rsidP="00BD62E4">
            <w:pPr>
              <w:spacing w:before="60"/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/>
                <w:color w:val="333333"/>
                <w:sz w:val="16"/>
                <w:szCs w:val="16"/>
              </w:rPr>
              <w:t>DOC</w:t>
            </w:r>
          </w:p>
        </w:tc>
        <w:tc>
          <w:tcPr>
            <w:tcW w:w="437" w:type="dxa"/>
            <w:vMerge w:val="restart"/>
            <w:tcBorders>
              <w:top w:val="single" w:sz="4" w:space="0" w:color="auto"/>
              <w:bottom w:val="single" w:sz="6" w:space="0" w:color="auto"/>
            </w:tcBorders>
            <w:shd w:val="clear" w:color="auto" w:fill="FFFF99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</w:p>
          <w:p w:rsidR="00062EDE" w:rsidRPr="00BD62E4" w:rsidRDefault="00062EDE" w:rsidP="00BD62E4">
            <w:pPr>
              <w:spacing w:before="60"/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/>
                <w:color w:val="333333"/>
                <w:sz w:val="16"/>
                <w:szCs w:val="16"/>
              </w:rPr>
              <w:t>IPS</w:t>
            </w:r>
          </w:p>
        </w:tc>
        <w:tc>
          <w:tcPr>
            <w:tcW w:w="713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/>
                <w:color w:val="333333"/>
                <w:sz w:val="16"/>
                <w:szCs w:val="16"/>
              </w:rPr>
              <w:t>HMRC</w:t>
            </w:r>
          </w:p>
        </w:tc>
        <w:tc>
          <w:tcPr>
            <w:tcW w:w="713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/>
                <w:color w:val="333333"/>
                <w:sz w:val="16"/>
                <w:szCs w:val="16"/>
              </w:rPr>
              <w:t>24+ ALL</w:t>
            </w:r>
          </w:p>
        </w:tc>
      </w:tr>
      <w:tr w:rsidR="00062EDE" w:rsidRPr="00BD62E4" w:rsidTr="00F067B0">
        <w:tc>
          <w:tcPr>
            <w:tcW w:w="2600" w:type="dxa"/>
            <w:gridSpan w:val="6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062EDE" w:rsidRPr="00BD62E4" w:rsidRDefault="00062EDE" w:rsidP="00663793">
            <w:pPr>
              <w:rPr>
                <w:b/>
                <w:color w:val="333333"/>
              </w:rPr>
            </w:pPr>
            <w:r w:rsidRPr="00BD62E4">
              <w:rPr>
                <w:b/>
                <w:color w:val="333333"/>
                <w:u w:val="single"/>
              </w:rPr>
              <w:t>Logical</w:t>
            </w:r>
            <w:r w:rsidRPr="00BD62E4">
              <w:rPr>
                <w:b/>
                <w:color w:val="333333"/>
              </w:rPr>
              <w:t xml:space="preserve"> Infrastructure Component</w:t>
            </w: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shd w:val="clear" w:color="auto" w:fill="FFFF99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</w:rPr>
            </w:pPr>
          </w:p>
        </w:tc>
        <w:tc>
          <w:tcPr>
            <w:tcW w:w="488" w:type="dxa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99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</w:rPr>
            </w:pPr>
          </w:p>
        </w:tc>
        <w:tc>
          <w:tcPr>
            <w:tcW w:w="50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/>
                <w:color w:val="333333"/>
                <w:sz w:val="16"/>
                <w:szCs w:val="16"/>
              </w:rPr>
              <w:t>LEA</w:t>
            </w:r>
          </w:p>
        </w:tc>
        <w:tc>
          <w:tcPr>
            <w:tcW w:w="4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/>
                <w:color w:val="333333"/>
                <w:sz w:val="16"/>
                <w:szCs w:val="16"/>
              </w:rPr>
              <w:t>CUS</w:t>
            </w:r>
          </w:p>
          <w:p w:rsidR="00062EDE" w:rsidRPr="00BD62E4" w:rsidRDefault="00062EDE" w:rsidP="00BD62E4">
            <w:pPr>
              <w:jc w:val="center"/>
              <w:rPr>
                <w:bCs/>
                <w:color w:val="333333"/>
                <w:sz w:val="16"/>
                <w:szCs w:val="16"/>
              </w:rPr>
            </w:pPr>
            <w:r w:rsidRPr="00BD62E4">
              <w:rPr>
                <w:bCs/>
                <w:color w:val="333333"/>
                <w:sz w:val="16"/>
                <w:szCs w:val="16"/>
              </w:rPr>
              <w:t>MFF</w:t>
            </w:r>
          </w:p>
        </w:tc>
        <w:tc>
          <w:tcPr>
            <w:tcW w:w="53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/>
                <w:color w:val="333333"/>
                <w:sz w:val="16"/>
                <w:szCs w:val="16"/>
              </w:rPr>
              <w:t>RPY</w:t>
            </w:r>
          </w:p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  <w:r w:rsidRPr="00BD62E4">
              <w:rPr>
                <w:b/>
                <w:color w:val="333333"/>
                <w:sz w:val="16"/>
                <w:szCs w:val="16"/>
              </w:rPr>
              <w:t>JNT</w:t>
            </w:r>
          </w:p>
        </w:tc>
        <w:tc>
          <w:tcPr>
            <w:tcW w:w="453" w:type="dxa"/>
            <w:vMerge/>
            <w:tcBorders>
              <w:bottom w:val="single" w:sz="6" w:space="0" w:color="auto"/>
              <w:right w:val="single" w:sz="4" w:space="0" w:color="auto"/>
            </w:tcBorders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</w:rPr>
            </w:pPr>
          </w:p>
        </w:tc>
        <w:tc>
          <w:tcPr>
            <w:tcW w:w="453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99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</w:rPr>
            </w:pPr>
          </w:p>
        </w:tc>
        <w:tc>
          <w:tcPr>
            <w:tcW w:w="523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</w:rPr>
            </w:pPr>
          </w:p>
        </w:tc>
        <w:tc>
          <w:tcPr>
            <w:tcW w:w="538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</w:rPr>
            </w:pPr>
          </w:p>
        </w:tc>
        <w:tc>
          <w:tcPr>
            <w:tcW w:w="481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</w:rPr>
            </w:pPr>
          </w:p>
        </w:tc>
        <w:tc>
          <w:tcPr>
            <w:tcW w:w="567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</w:p>
        </w:tc>
        <w:tc>
          <w:tcPr>
            <w:tcW w:w="555" w:type="dxa"/>
            <w:vMerge/>
            <w:tcBorders>
              <w:bottom w:val="single" w:sz="6" w:space="0" w:color="auto"/>
            </w:tcBorders>
            <w:shd w:val="clear" w:color="auto" w:fill="FFFF99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</w:p>
        </w:tc>
        <w:tc>
          <w:tcPr>
            <w:tcW w:w="43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  <w:tcBorders>
              <w:bottom w:val="single" w:sz="6" w:space="0" w:color="auto"/>
            </w:tcBorders>
            <w:shd w:val="clear" w:color="auto" w:fill="FFFF99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vMerge/>
            <w:tcBorders>
              <w:bottom w:val="single" w:sz="6" w:space="0" w:color="auto"/>
            </w:tcBorders>
            <w:shd w:val="clear" w:color="auto" w:fill="FFFF99"/>
          </w:tcPr>
          <w:p w:rsidR="00062EDE" w:rsidRPr="00BD62E4" w:rsidRDefault="00062EDE" w:rsidP="00BD62E4">
            <w:pPr>
              <w:jc w:val="center"/>
              <w:rPr>
                <w:b/>
                <w:color w:val="333333"/>
                <w:sz w:val="16"/>
                <w:szCs w:val="16"/>
              </w:rPr>
            </w:pPr>
          </w:p>
        </w:tc>
      </w:tr>
      <w:tr w:rsidR="00062EDE" w:rsidRPr="00BD62E4" w:rsidTr="00062EDE">
        <w:tc>
          <w:tcPr>
            <w:tcW w:w="2600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rPr>
                <w:b/>
                <w:color w:val="333333"/>
              </w:rPr>
            </w:pPr>
            <w:r w:rsidRPr="00BD62E4">
              <w:rPr>
                <w:b/>
                <w:color w:val="333333"/>
              </w:rPr>
              <w:t>Web Cache / Web Server</w:t>
            </w:r>
          </w:p>
        </w:tc>
        <w:tc>
          <w:tcPr>
            <w:tcW w:w="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2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30"/>
          </w:p>
        </w:tc>
        <w:tc>
          <w:tcPr>
            <w:tcW w:w="4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3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31"/>
          </w:p>
        </w:tc>
        <w:tc>
          <w:tcPr>
            <w:tcW w:w="50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4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32"/>
          </w:p>
        </w:tc>
        <w:tc>
          <w:tcPr>
            <w:tcW w:w="4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5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33"/>
          </w:p>
        </w:tc>
        <w:tc>
          <w:tcPr>
            <w:tcW w:w="53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6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34"/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7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35"/>
          </w:p>
        </w:tc>
        <w:tc>
          <w:tcPr>
            <w:tcW w:w="5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8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36"/>
          </w:p>
        </w:tc>
        <w:tc>
          <w:tcPr>
            <w:tcW w:w="53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48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9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37"/>
          </w:p>
        </w:tc>
        <w:tc>
          <w:tcPr>
            <w:tcW w:w="555" w:type="dxa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10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38"/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71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11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39"/>
          </w:p>
        </w:tc>
        <w:tc>
          <w:tcPr>
            <w:tcW w:w="71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12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40"/>
          </w:p>
        </w:tc>
      </w:tr>
      <w:tr w:rsidR="00062EDE" w:rsidRPr="00BD62E4" w:rsidTr="00062EDE">
        <w:tc>
          <w:tcPr>
            <w:tcW w:w="2600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rPr>
                <w:b/>
                <w:color w:val="333333"/>
              </w:rPr>
            </w:pPr>
            <w:r w:rsidRPr="00BD62E4">
              <w:rPr>
                <w:b/>
                <w:color w:val="333333"/>
              </w:rPr>
              <w:t>App Server</w:t>
            </w:r>
          </w:p>
        </w:tc>
        <w:tc>
          <w:tcPr>
            <w:tcW w:w="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18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41"/>
          </w:p>
        </w:tc>
        <w:tc>
          <w:tcPr>
            <w:tcW w:w="4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19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42"/>
          </w:p>
        </w:tc>
        <w:tc>
          <w:tcPr>
            <w:tcW w:w="50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20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43"/>
          </w:p>
        </w:tc>
        <w:tc>
          <w:tcPr>
            <w:tcW w:w="4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21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44"/>
          </w:p>
        </w:tc>
        <w:tc>
          <w:tcPr>
            <w:tcW w:w="53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22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45"/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48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17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46"/>
          </w:p>
        </w:tc>
        <w:tc>
          <w:tcPr>
            <w:tcW w:w="555" w:type="dxa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16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47"/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15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48"/>
          </w:p>
        </w:tc>
        <w:tc>
          <w:tcPr>
            <w:tcW w:w="71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14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49"/>
          </w:p>
        </w:tc>
        <w:tc>
          <w:tcPr>
            <w:tcW w:w="71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13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50"/>
          </w:p>
        </w:tc>
      </w:tr>
      <w:tr w:rsidR="00062EDE" w:rsidRPr="00BD62E4" w:rsidTr="00062EDE">
        <w:tc>
          <w:tcPr>
            <w:tcW w:w="2600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rPr>
                <w:b/>
                <w:color w:val="333333"/>
              </w:rPr>
            </w:pPr>
            <w:r w:rsidRPr="00BD62E4">
              <w:rPr>
                <w:b/>
                <w:color w:val="333333"/>
              </w:rPr>
              <w:t>Reports Server</w:t>
            </w:r>
          </w:p>
        </w:tc>
        <w:tc>
          <w:tcPr>
            <w:tcW w:w="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23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51"/>
          </w:p>
        </w:tc>
        <w:tc>
          <w:tcPr>
            <w:tcW w:w="4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24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52"/>
          </w:p>
        </w:tc>
        <w:tc>
          <w:tcPr>
            <w:tcW w:w="50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25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53"/>
          </w:p>
        </w:tc>
        <w:tc>
          <w:tcPr>
            <w:tcW w:w="4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3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27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54"/>
          </w:p>
        </w:tc>
        <w:tc>
          <w:tcPr>
            <w:tcW w:w="48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55" w:type="dxa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71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71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</w:tr>
      <w:tr w:rsidR="00062EDE" w:rsidRPr="00BD62E4" w:rsidTr="00062EDE">
        <w:tc>
          <w:tcPr>
            <w:tcW w:w="2600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rPr>
                <w:b/>
                <w:color w:val="333333"/>
              </w:rPr>
            </w:pPr>
            <w:r w:rsidRPr="00BD62E4">
              <w:rPr>
                <w:b/>
                <w:color w:val="333333"/>
              </w:rPr>
              <w:t>Forms Server</w:t>
            </w:r>
          </w:p>
        </w:tc>
        <w:tc>
          <w:tcPr>
            <w:tcW w:w="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4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26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55"/>
          </w:p>
        </w:tc>
        <w:tc>
          <w:tcPr>
            <w:tcW w:w="50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4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3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28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56"/>
          </w:p>
        </w:tc>
        <w:tc>
          <w:tcPr>
            <w:tcW w:w="48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55" w:type="dxa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71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71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</w:tr>
      <w:tr w:rsidR="00062EDE" w:rsidRPr="00BD62E4" w:rsidTr="00062EDE">
        <w:tc>
          <w:tcPr>
            <w:tcW w:w="2600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rPr>
                <w:b/>
                <w:color w:val="333333"/>
              </w:rPr>
            </w:pPr>
            <w:r w:rsidRPr="00BD62E4">
              <w:rPr>
                <w:b/>
                <w:color w:val="333333"/>
              </w:rPr>
              <w:t>Portal Secure DB</w:t>
            </w:r>
          </w:p>
        </w:tc>
        <w:tc>
          <w:tcPr>
            <w:tcW w:w="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heck29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57"/>
          </w:p>
        </w:tc>
        <w:tc>
          <w:tcPr>
            <w:tcW w:w="4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Check30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58"/>
          </w:p>
        </w:tc>
        <w:tc>
          <w:tcPr>
            <w:tcW w:w="50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Check31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59"/>
          </w:p>
        </w:tc>
        <w:tc>
          <w:tcPr>
            <w:tcW w:w="96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Check32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60"/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1" w:name="Check33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61"/>
          </w:p>
        </w:tc>
        <w:tc>
          <w:tcPr>
            <w:tcW w:w="5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heck34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62"/>
          </w:p>
        </w:tc>
        <w:tc>
          <w:tcPr>
            <w:tcW w:w="53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48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55" w:type="dxa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71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71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</w:tr>
      <w:tr w:rsidR="00062EDE" w:rsidRPr="00BD62E4" w:rsidTr="00062EDE">
        <w:tc>
          <w:tcPr>
            <w:tcW w:w="2600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rPr>
                <w:b/>
                <w:color w:val="333333"/>
              </w:rPr>
            </w:pPr>
            <w:r w:rsidRPr="00BD62E4">
              <w:rPr>
                <w:b/>
                <w:color w:val="333333"/>
              </w:rPr>
              <w:t>Portal Non-Secure DB</w:t>
            </w:r>
          </w:p>
        </w:tc>
        <w:tc>
          <w:tcPr>
            <w:tcW w:w="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3" w:name="Check35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63"/>
          </w:p>
        </w:tc>
        <w:tc>
          <w:tcPr>
            <w:tcW w:w="4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0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4" w:name="Check36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64"/>
          </w:p>
        </w:tc>
        <w:tc>
          <w:tcPr>
            <w:tcW w:w="96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5" w:name="Check37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65"/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48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555" w:type="dxa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71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  <w:tc>
          <w:tcPr>
            <w:tcW w:w="71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062EDE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-</w:t>
            </w:r>
          </w:p>
        </w:tc>
      </w:tr>
      <w:tr w:rsidR="00062EDE" w:rsidRPr="00BD62E4" w:rsidTr="00062EDE">
        <w:tc>
          <w:tcPr>
            <w:tcW w:w="2600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D62E4">
            <w:pPr>
              <w:spacing w:before="40" w:after="40"/>
              <w:rPr>
                <w:b/>
                <w:color w:val="333333"/>
              </w:rPr>
            </w:pPr>
            <w:r w:rsidRPr="00BD62E4">
              <w:rPr>
                <w:b/>
                <w:color w:val="333333"/>
              </w:rPr>
              <w:t>DB (Op/IM/SVC, as applic)</w:t>
            </w:r>
          </w:p>
        </w:tc>
        <w:tc>
          <w:tcPr>
            <w:tcW w:w="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6" w:name="Check38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66"/>
          </w:p>
        </w:tc>
        <w:tc>
          <w:tcPr>
            <w:tcW w:w="48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7" w:name="Check39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67"/>
          </w:p>
        </w:tc>
        <w:tc>
          <w:tcPr>
            <w:tcW w:w="1472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8" w:name="Check40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68"/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</w:p>
        </w:tc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9" w:name="Check41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69"/>
          </w:p>
        </w:tc>
        <w:tc>
          <w:tcPr>
            <w:tcW w:w="52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0" w:name="Check42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70"/>
          </w:p>
        </w:tc>
        <w:tc>
          <w:tcPr>
            <w:tcW w:w="1019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1" w:name="Check43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71"/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2" w:name="Check44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72"/>
          </w:p>
        </w:tc>
        <w:tc>
          <w:tcPr>
            <w:tcW w:w="56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3" w:name="Check45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73"/>
          </w:p>
        </w:tc>
        <w:tc>
          <w:tcPr>
            <w:tcW w:w="555" w:type="dxa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4" w:name="Check46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74"/>
          </w:p>
        </w:tc>
        <w:tc>
          <w:tcPr>
            <w:tcW w:w="43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5" w:name="Check47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75"/>
          </w:p>
        </w:tc>
        <w:tc>
          <w:tcPr>
            <w:tcW w:w="71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6" w:name="Check48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76"/>
          </w:p>
        </w:tc>
        <w:tc>
          <w:tcPr>
            <w:tcW w:w="71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D62E4">
            <w:pPr>
              <w:spacing w:before="40" w:after="40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7" w:name="Check49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77"/>
          </w:p>
        </w:tc>
      </w:tr>
      <w:tr w:rsidR="00062EDE" w:rsidRPr="00BD62E4" w:rsidTr="00062EDE">
        <w:tblPrEx>
          <w:tblCellMar>
            <w:left w:w="28" w:type="dxa"/>
            <w:right w:w="28" w:type="dxa"/>
          </w:tblCellMar>
        </w:tblPrEx>
        <w:tc>
          <w:tcPr>
            <w:tcW w:w="4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:rsidR="00062EDE" w:rsidRPr="00BD62E4" w:rsidRDefault="00062EDE" w:rsidP="00AE11EB">
            <w:pPr>
              <w:rPr>
                <w:b/>
                <w:color w:val="333333"/>
              </w:rPr>
            </w:pPr>
          </w:p>
        </w:tc>
        <w:tc>
          <w:tcPr>
            <w:tcW w:w="9834" w:type="dxa"/>
            <w:gridSpan w:val="27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:rsidR="00062EDE" w:rsidRPr="00BD62E4" w:rsidRDefault="00062EDE" w:rsidP="00AE11EB">
            <w:pPr>
              <w:rPr>
                <w:b/>
                <w:color w:val="333333"/>
              </w:rPr>
            </w:pPr>
            <w:r w:rsidRPr="00BD62E4">
              <w:rPr>
                <w:b/>
                <w:color w:val="333333"/>
              </w:rPr>
              <w:t>Other</w:t>
            </w:r>
          </w:p>
        </w:tc>
        <w:tc>
          <w:tcPr>
            <w:tcW w:w="71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99"/>
          </w:tcPr>
          <w:p w:rsidR="00062EDE" w:rsidRPr="00BD62E4" w:rsidRDefault="00062EDE" w:rsidP="00AE11EB">
            <w:pPr>
              <w:rPr>
                <w:b/>
                <w:color w:val="333333"/>
              </w:rPr>
            </w:pPr>
          </w:p>
        </w:tc>
      </w:tr>
      <w:tr w:rsidR="00062EDE" w:rsidRPr="00BD62E4" w:rsidTr="00062EDE">
        <w:tblPrEx>
          <w:tblCellMar>
            <w:left w:w="28" w:type="dxa"/>
            <w:right w:w="28" w:type="dxa"/>
          </w:tblCellMar>
        </w:tblPrEx>
        <w:tc>
          <w:tcPr>
            <w:tcW w:w="95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72698">
            <w:pPr>
              <w:spacing w:before="100" w:beforeAutospacing="1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MFF DB</w:t>
            </w:r>
          </w:p>
        </w:tc>
        <w:tc>
          <w:tcPr>
            <w:tcW w:w="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72698">
            <w:pPr>
              <w:spacing w:before="100" w:beforeAutospacing="1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MFF_D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8" w:name="MFF_DB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78"/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72698">
            <w:pPr>
              <w:spacing w:before="100" w:beforeAutospacing="1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10g Hub</w:t>
            </w:r>
          </w:p>
        </w:tc>
        <w:tc>
          <w:tcPr>
            <w:tcW w:w="29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72698">
            <w:pPr>
              <w:spacing w:before="100" w:beforeAutospacing="1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9" w:name="Check50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79"/>
          </w:p>
        </w:tc>
        <w:tc>
          <w:tcPr>
            <w:tcW w:w="1501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72698">
            <w:pPr>
              <w:spacing w:before="100" w:beforeAutospacing="1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CST Config DB</w:t>
            </w:r>
          </w:p>
        </w:tc>
        <w:tc>
          <w:tcPr>
            <w:tcW w:w="4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72698">
            <w:pPr>
              <w:spacing w:before="100" w:beforeAutospacing="1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0" w:name="Check51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80"/>
          </w:p>
        </w:tc>
        <w:tc>
          <w:tcPr>
            <w:tcW w:w="45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062EDE" w:rsidP="00B72698">
            <w:pPr>
              <w:spacing w:before="100" w:beforeAutospacing="1"/>
              <w:jc w:val="center"/>
              <w:rPr>
                <w:color w:val="333333"/>
              </w:rPr>
            </w:pPr>
          </w:p>
        </w:tc>
        <w:tc>
          <w:tcPr>
            <w:tcW w:w="120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062EDE" w:rsidP="00B72698">
            <w:pPr>
              <w:spacing w:before="100" w:beforeAutospacing="1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IVR Servers</w:t>
            </w:r>
          </w:p>
        </w:tc>
        <w:tc>
          <w:tcPr>
            <w:tcW w:w="40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62EDE" w:rsidRPr="00BD62E4" w:rsidRDefault="00802F4B" w:rsidP="00B72698">
            <w:pPr>
              <w:spacing w:before="100" w:beforeAutospacing="1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1" w:name="Check52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81"/>
          </w:p>
        </w:tc>
        <w:tc>
          <w:tcPr>
            <w:tcW w:w="154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062EDE" w:rsidP="00B72698">
            <w:pPr>
              <w:spacing w:before="100" w:beforeAutospacing="1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DOC Captiva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B72698">
            <w:pPr>
              <w:spacing w:before="100" w:beforeAutospacing="1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2" w:name="Check53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82"/>
          </w:p>
        </w:tc>
        <w:tc>
          <w:tcPr>
            <w:tcW w:w="1351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062EDE" w:rsidP="00B72698">
            <w:pPr>
              <w:spacing w:before="100" w:beforeAutospacing="1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t>DOC Content</w:t>
            </w:r>
          </w:p>
        </w:tc>
        <w:tc>
          <w:tcPr>
            <w:tcW w:w="5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062EDE" w:rsidP="0076438E">
            <w:pPr>
              <w:spacing w:before="100" w:beforeAutospacing="1"/>
              <w:jc w:val="center"/>
              <w:rPr>
                <w:color w:val="333333"/>
              </w:rPr>
            </w:pPr>
            <w:r>
              <w:rPr>
                <w:color w:val="333333"/>
              </w:rPr>
              <w:t>SAV</w:t>
            </w:r>
          </w:p>
        </w:tc>
        <w:tc>
          <w:tcPr>
            <w:tcW w:w="592" w:type="dxa"/>
            <w:tcBorders>
              <w:top w:val="single" w:sz="6" w:space="0" w:color="auto"/>
              <w:bottom w:val="single" w:sz="6" w:space="0" w:color="auto"/>
            </w:tcBorders>
          </w:tcPr>
          <w:p w:rsidR="00062EDE" w:rsidRPr="00BD62E4" w:rsidRDefault="00802F4B" w:rsidP="0076438E">
            <w:pPr>
              <w:spacing w:before="100" w:beforeAutospacing="1"/>
              <w:jc w:val="center"/>
              <w:rPr>
                <w:color w:val="333333"/>
              </w:rPr>
            </w:pPr>
            <w:r w:rsidRPr="00BD62E4">
              <w:rPr>
                <w:color w:val="333333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3" w:name="Check54"/>
            <w:r w:rsidR="00062EDE" w:rsidRPr="00BD62E4">
              <w:rPr>
                <w:color w:val="333333"/>
              </w:rPr>
              <w:instrText xml:space="preserve"> FORMCHECKBOX </w:instrText>
            </w:r>
            <w:r>
              <w:rPr>
                <w:color w:val="333333"/>
              </w:rPr>
            </w:r>
            <w:r>
              <w:rPr>
                <w:color w:val="333333"/>
              </w:rPr>
              <w:fldChar w:fldCharType="separate"/>
            </w:r>
            <w:r w:rsidRPr="00BD62E4">
              <w:rPr>
                <w:color w:val="333333"/>
              </w:rPr>
              <w:fldChar w:fldCharType="end"/>
            </w:r>
            <w:bookmarkEnd w:id="83"/>
          </w:p>
        </w:tc>
      </w:tr>
    </w:tbl>
    <w:p w:rsidR="00F07A51" w:rsidRDefault="00F07A51" w:rsidP="00542794">
      <w:pPr>
        <w:spacing w:before="120" w:after="120"/>
        <w:rPr>
          <w:b/>
          <w:sz w:val="22"/>
          <w:szCs w:val="22"/>
        </w:rPr>
      </w:pPr>
    </w:p>
    <w:p w:rsidR="002B7931" w:rsidRPr="000E1332" w:rsidRDefault="002B7931" w:rsidP="00542794">
      <w:pPr>
        <w:spacing w:before="120" w:after="120"/>
        <w:rPr>
          <w:sz w:val="22"/>
          <w:szCs w:val="22"/>
        </w:rPr>
      </w:pPr>
      <w:r w:rsidRPr="000E1332">
        <w:rPr>
          <w:b/>
          <w:sz w:val="22"/>
          <w:szCs w:val="22"/>
        </w:rPr>
        <w:t>NOTE</w:t>
      </w:r>
      <w:r w:rsidRPr="000E1332">
        <w:rPr>
          <w:sz w:val="22"/>
          <w:szCs w:val="22"/>
        </w:rPr>
        <w:t xml:space="preserve">: For Common Stakeholder (DBACOM) Releases, release should be applied to </w:t>
      </w:r>
      <w:r w:rsidR="009549AA" w:rsidRPr="000E1332">
        <w:rPr>
          <w:b/>
          <w:sz w:val="22"/>
          <w:szCs w:val="22"/>
        </w:rPr>
        <w:t>all</w:t>
      </w:r>
      <w:r w:rsidRPr="000E1332">
        <w:rPr>
          <w:sz w:val="22"/>
          <w:szCs w:val="22"/>
        </w:rPr>
        <w:t xml:space="preserve"> DBs indicated</w:t>
      </w:r>
      <w:r w:rsidR="009549AA" w:rsidRPr="000E1332">
        <w:rPr>
          <w:sz w:val="22"/>
          <w:szCs w:val="22"/>
        </w:rPr>
        <w:t xml:space="preserve"> </w:t>
      </w:r>
      <w:r w:rsidR="009549AA" w:rsidRPr="000E1332">
        <w:rPr>
          <w:b/>
          <w:sz w:val="22"/>
          <w:szCs w:val="22"/>
        </w:rPr>
        <w:t>except</w:t>
      </w:r>
      <w:r w:rsidR="009549AA" w:rsidRPr="000E1332">
        <w:rPr>
          <w:sz w:val="22"/>
          <w:szCs w:val="22"/>
        </w:rPr>
        <w:t xml:space="preserve"> CLASS</w:t>
      </w:r>
      <w:r w:rsidRPr="000E1332">
        <w:rPr>
          <w:sz w:val="22"/>
          <w:szCs w:val="22"/>
        </w:rPr>
        <w:t>, unless specifically requested otherwise.  If requested otherwise, reason / justification must be supplied with the request.</w:t>
      </w:r>
      <w:r w:rsidR="00642846" w:rsidRPr="000E1332">
        <w:rPr>
          <w:sz w:val="22"/>
          <w:szCs w:val="22"/>
        </w:rPr>
        <w:t xml:space="preserve">  All releases to CLASS should be processed via the Work Request System (WRS).  If CLASS is indicated above, the release should not be applied to any DB unless a WR has been raised to process the change through to CLASS, and the WR advised here: </w:t>
      </w:r>
      <w:r w:rsidR="00642846" w:rsidRPr="000E1332">
        <w:rPr>
          <w:b/>
          <w:sz w:val="22"/>
          <w:szCs w:val="22"/>
        </w:rPr>
        <w:t>WR</w:t>
      </w:r>
      <w:r w:rsidR="00802F4B" w:rsidRPr="000E1332">
        <w:rPr>
          <w:sz w:val="22"/>
          <w:szCs w:val="22"/>
        </w:rPr>
        <w:fldChar w:fldCharType="begin">
          <w:ffData>
            <w:name w:val="CLASSWR"/>
            <w:enabled/>
            <w:calcOnExit w:val="0"/>
            <w:textInput>
              <w:default w:val="&lt;CLASS-WR#&gt;"/>
              <w:maxLength w:val="12"/>
            </w:textInput>
          </w:ffData>
        </w:fldChar>
      </w:r>
      <w:bookmarkStart w:id="84" w:name="CLASSWR"/>
      <w:r w:rsidR="00642846" w:rsidRPr="000E1332">
        <w:rPr>
          <w:sz w:val="22"/>
          <w:szCs w:val="22"/>
        </w:rPr>
        <w:instrText xml:space="preserve"> FORMTEXT </w:instrText>
      </w:r>
      <w:r w:rsidR="00802F4B" w:rsidRPr="000E1332">
        <w:rPr>
          <w:sz w:val="22"/>
          <w:szCs w:val="22"/>
        </w:rPr>
      </w:r>
      <w:r w:rsidR="00802F4B" w:rsidRPr="000E1332">
        <w:rPr>
          <w:sz w:val="22"/>
          <w:szCs w:val="22"/>
        </w:rPr>
        <w:fldChar w:fldCharType="separate"/>
      </w:r>
      <w:r w:rsidR="001247B9">
        <w:rPr>
          <w:sz w:val="22"/>
          <w:szCs w:val="22"/>
        </w:rPr>
        <w:t>0013</w:t>
      </w:r>
      <w:r w:rsidR="00173C6C">
        <w:rPr>
          <w:sz w:val="22"/>
          <w:szCs w:val="22"/>
        </w:rPr>
        <w:t>253</w:t>
      </w:r>
      <w:r w:rsidR="00802F4B" w:rsidRPr="000E1332">
        <w:rPr>
          <w:sz w:val="22"/>
          <w:szCs w:val="22"/>
        </w:rPr>
        <w:fldChar w:fldCharType="end"/>
      </w:r>
      <w:bookmarkEnd w:id="84"/>
    </w:p>
    <w:p w:rsidR="00817751" w:rsidRPr="000E1332" w:rsidRDefault="00817751" w:rsidP="00E4632B">
      <w:pPr>
        <w:widowControl w:val="0"/>
        <w:shd w:val="clear" w:color="auto" w:fill="FFFF99"/>
        <w:spacing w:before="120" w:after="120"/>
        <w:rPr>
          <w:b/>
          <w:sz w:val="24"/>
          <w:szCs w:val="24"/>
          <w:bdr w:val="single" w:sz="4" w:space="0" w:color="auto"/>
        </w:rPr>
      </w:pPr>
      <w:r w:rsidRPr="000E1332">
        <w:rPr>
          <w:b/>
          <w:sz w:val="24"/>
          <w:szCs w:val="24"/>
        </w:rPr>
        <w:t>Do</w:t>
      </w:r>
      <w:r w:rsidR="00B370CA">
        <w:rPr>
          <w:b/>
          <w:sz w:val="24"/>
          <w:szCs w:val="24"/>
        </w:rPr>
        <w:t xml:space="preserve">wntime &amp; Adapter Requirements: </w:t>
      </w:r>
      <w:r w:rsidRPr="000E1332">
        <w:rPr>
          <w:b/>
          <w:sz w:val="24"/>
          <w:szCs w:val="24"/>
        </w:rPr>
        <w:t xml:space="preserve">Any Non-Standard Requirements?        </w:t>
      </w:r>
      <w:r w:rsidRPr="000E1332">
        <w:rPr>
          <w:b/>
          <w:sz w:val="24"/>
          <w:szCs w:val="24"/>
          <w:u w:val="single"/>
        </w:rPr>
        <w:t>Y</w:t>
      </w:r>
      <w:r w:rsidRPr="000E1332">
        <w:rPr>
          <w:b/>
          <w:sz w:val="24"/>
          <w:szCs w:val="24"/>
        </w:rPr>
        <w:t>es/</w:t>
      </w:r>
      <w:r w:rsidRPr="000E1332">
        <w:rPr>
          <w:b/>
          <w:sz w:val="24"/>
          <w:szCs w:val="24"/>
          <w:u w:val="single"/>
        </w:rPr>
        <w:t>N</w:t>
      </w:r>
      <w:r w:rsidRPr="000E1332">
        <w:rPr>
          <w:b/>
          <w:sz w:val="24"/>
          <w:szCs w:val="24"/>
        </w:rPr>
        <w:t xml:space="preserve">o    </w:t>
      </w:r>
      <w:r w:rsidR="00802F4B">
        <w:rPr>
          <w:b/>
          <w:sz w:val="24"/>
          <w:szCs w:val="24"/>
          <w:bdr w:val="single" w:sz="4" w:space="0" w:color="auto"/>
        </w:rPr>
        <w:fldChar w:fldCharType="begin">
          <w:ffData>
            <w:name w:val="NonStdDowntime"/>
            <w:enabled/>
            <w:calcOnExit w:val="0"/>
            <w:ddList>
              <w:result w:val="1"/>
              <w:listEntry w:val="?"/>
              <w:listEntry w:val="N"/>
              <w:listEntry w:val="Y"/>
            </w:ddList>
          </w:ffData>
        </w:fldChar>
      </w:r>
      <w:bookmarkStart w:id="85" w:name="NonStdDowntime"/>
      <w:r w:rsidR="006200FC">
        <w:rPr>
          <w:b/>
          <w:sz w:val="24"/>
          <w:szCs w:val="24"/>
          <w:bdr w:val="single" w:sz="4" w:space="0" w:color="auto"/>
        </w:rPr>
        <w:instrText xml:space="preserve"> FORMDROPDOWN </w:instrText>
      </w:r>
      <w:r w:rsidR="00802F4B">
        <w:rPr>
          <w:b/>
          <w:sz w:val="24"/>
          <w:szCs w:val="24"/>
          <w:bdr w:val="single" w:sz="4" w:space="0" w:color="auto"/>
        </w:rPr>
      </w:r>
      <w:r w:rsidR="00802F4B">
        <w:rPr>
          <w:b/>
          <w:sz w:val="24"/>
          <w:szCs w:val="24"/>
          <w:bdr w:val="single" w:sz="4" w:space="0" w:color="auto"/>
        </w:rPr>
        <w:fldChar w:fldCharType="separate"/>
      </w:r>
      <w:r w:rsidR="00802F4B">
        <w:rPr>
          <w:b/>
          <w:sz w:val="24"/>
          <w:szCs w:val="24"/>
          <w:bdr w:val="single" w:sz="4" w:space="0" w:color="auto"/>
        </w:rPr>
        <w:fldChar w:fldCharType="end"/>
      </w:r>
      <w:bookmarkEnd w:id="85"/>
    </w:p>
    <w:p w:rsidR="00BE1DBF" w:rsidRPr="000E1332" w:rsidRDefault="00BE4B44" w:rsidP="00CF15D4">
      <w:pPr>
        <w:spacing w:before="120" w:after="6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BE1DBF" w:rsidRPr="000E1332">
        <w:rPr>
          <w:b/>
          <w:sz w:val="24"/>
          <w:szCs w:val="24"/>
        </w:rPr>
        <w:lastRenderedPageBreak/>
        <w:t>Adapters To Be Stopped</w:t>
      </w:r>
      <w:r w:rsidR="00CF15D4" w:rsidRPr="000E1332">
        <w:rPr>
          <w:b/>
          <w:sz w:val="24"/>
          <w:szCs w:val="24"/>
        </w:rPr>
        <w:t xml:space="preserve"> - ‘As Standard’</w:t>
      </w:r>
    </w:p>
    <w:p w:rsidR="000D1CBA" w:rsidRPr="000E1332" w:rsidRDefault="000D1CBA" w:rsidP="000D1CBA">
      <w:pPr>
        <w:rPr>
          <w:sz w:val="22"/>
          <w:szCs w:val="22"/>
        </w:rPr>
      </w:pPr>
      <w:r w:rsidRPr="000E1332">
        <w:rPr>
          <w:sz w:val="22"/>
          <w:szCs w:val="22"/>
        </w:rPr>
        <w:t>It may be necessary to stop 1 or more adapters before applying this release and then restart the adapter(s) again after the release has been deployed.  For details of which</w:t>
      </w:r>
      <w:r w:rsidR="008D5AB2" w:rsidRPr="000E1332">
        <w:rPr>
          <w:sz w:val="22"/>
          <w:szCs w:val="22"/>
        </w:rPr>
        <w:t xml:space="preserve"> adapters need to be stop</w:t>
      </w:r>
      <w:r w:rsidRPr="000E1332">
        <w:rPr>
          <w:sz w:val="22"/>
          <w:szCs w:val="22"/>
        </w:rPr>
        <w:t>ped/restarted for each DB for each environment, please refer to the ‘Adapter Management During Deployments</w:t>
      </w:r>
      <w:r w:rsidR="00817751" w:rsidRPr="000E1332">
        <w:rPr>
          <w:sz w:val="22"/>
          <w:szCs w:val="22"/>
        </w:rPr>
        <w:t>’ d</w:t>
      </w:r>
      <w:r w:rsidRPr="000E1332">
        <w:rPr>
          <w:sz w:val="22"/>
          <w:szCs w:val="22"/>
        </w:rPr>
        <w:t xml:space="preserve">ocument which can be accessed (possibly indirectly) via the ICT FLS Environment Team Intranet Home Page, </w:t>
      </w:r>
      <w:hyperlink r:id="rId8" w:history="1">
        <w:r w:rsidRPr="000E1332">
          <w:rPr>
            <w:rStyle w:val="Hyperlink"/>
            <w:sz w:val="22"/>
            <w:szCs w:val="22"/>
          </w:rPr>
          <w:t>here</w:t>
        </w:r>
      </w:hyperlink>
      <w:r w:rsidR="008D5AB2" w:rsidRPr="000E1332">
        <w:rPr>
          <w:sz w:val="22"/>
          <w:szCs w:val="22"/>
        </w:rPr>
        <w:t>, or in PVCS – ICT Release Management:Documents/Process Documents</w:t>
      </w:r>
    </w:p>
    <w:p w:rsidR="00110857" w:rsidRPr="000E1332" w:rsidRDefault="00110857" w:rsidP="00110857">
      <w:pPr>
        <w:spacing w:before="120" w:after="60"/>
        <w:rPr>
          <w:b/>
          <w:sz w:val="24"/>
          <w:szCs w:val="24"/>
        </w:rPr>
      </w:pPr>
      <w:r w:rsidRPr="000E1332">
        <w:rPr>
          <w:b/>
          <w:sz w:val="24"/>
          <w:szCs w:val="24"/>
        </w:rPr>
        <w:t>Adapters To Be Stopped - ‘Non- Standard’</w:t>
      </w:r>
    </w:p>
    <w:p w:rsidR="00110857" w:rsidRPr="000E1332" w:rsidRDefault="00110857" w:rsidP="00110857">
      <w:pPr>
        <w:rPr>
          <w:sz w:val="22"/>
          <w:szCs w:val="22"/>
        </w:rPr>
      </w:pPr>
      <w:r w:rsidRPr="000E1332">
        <w:rPr>
          <w:sz w:val="22"/>
          <w:szCs w:val="22"/>
        </w:rPr>
        <w:t xml:space="preserve">The previous section </w:t>
      </w:r>
      <w:r w:rsidR="000D1CBA" w:rsidRPr="000E1332">
        <w:rPr>
          <w:sz w:val="22"/>
          <w:szCs w:val="22"/>
        </w:rPr>
        <w:t>references</w:t>
      </w:r>
      <w:r w:rsidRPr="000E1332">
        <w:rPr>
          <w:sz w:val="22"/>
          <w:szCs w:val="22"/>
        </w:rPr>
        <w:t xml:space="preserve"> those adapters that should always be stopped before applying DBA releases to certain DBs.  If there is any deviation from </w:t>
      </w:r>
      <w:r w:rsidR="000D1CBA" w:rsidRPr="000E1332">
        <w:rPr>
          <w:sz w:val="22"/>
          <w:szCs w:val="22"/>
        </w:rPr>
        <w:t>the referenced standard</w:t>
      </w:r>
      <w:r w:rsidRPr="000E1332">
        <w:rPr>
          <w:sz w:val="22"/>
          <w:szCs w:val="22"/>
        </w:rPr>
        <w:t xml:space="preserve"> for this particular release then please include details below (e.g. additional adapters need to be stopped / else adapters that are typically stopped as standard </w:t>
      </w:r>
      <w:r w:rsidR="00BE4B44">
        <w:rPr>
          <w:sz w:val="22"/>
          <w:szCs w:val="22"/>
        </w:rPr>
        <w:t xml:space="preserve">that </w:t>
      </w:r>
      <w:r w:rsidRPr="000E1332">
        <w:rPr>
          <w:sz w:val="22"/>
          <w:szCs w:val="22"/>
        </w:rPr>
        <w:t>don’t need to be.)</w:t>
      </w:r>
    </w:p>
    <w:p w:rsidR="002C4BB6" w:rsidRPr="000E1332" w:rsidRDefault="002C4B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B55D2" w:rsidRPr="00BD62E4" w:rsidTr="00BD62E4">
        <w:tc>
          <w:tcPr>
            <w:tcW w:w="9464" w:type="dxa"/>
            <w:shd w:val="clear" w:color="auto" w:fill="FFFF99"/>
          </w:tcPr>
          <w:p w:rsidR="005B55D2" w:rsidRPr="00BD62E4" w:rsidRDefault="00817751" w:rsidP="00BD62E4">
            <w:pPr>
              <w:widowControl w:val="0"/>
              <w:rPr>
                <w:b/>
                <w:sz w:val="24"/>
                <w:szCs w:val="24"/>
              </w:rPr>
            </w:pPr>
            <w:r w:rsidRPr="00BD62E4">
              <w:rPr>
                <w:b/>
                <w:sz w:val="24"/>
                <w:szCs w:val="24"/>
              </w:rPr>
              <w:t>Details Of Any Non-Standard Downtime and / or Adapter Requirements</w:t>
            </w:r>
          </w:p>
        </w:tc>
      </w:tr>
      <w:tr w:rsidR="00B87533" w:rsidRPr="00BD62E4" w:rsidTr="00BD62E4">
        <w:tc>
          <w:tcPr>
            <w:tcW w:w="9464" w:type="dxa"/>
          </w:tcPr>
          <w:p w:rsidR="00B87533" w:rsidRPr="00BD62E4" w:rsidRDefault="00802F4B" w:rsidP="00E4347B">
            <w:pPr>
              <w:rPr>
                <w:sz w:val="22"/>
                <w:szCs w:val="22"/>
              </w:rPr>
            </w:pPr>
            <w:r w:rsidRPr="00BD62E4">
              <w:rPr>
                <w:sz w:val="22"/>
                <w:szCs w:val="22"/>
              </w:rPr>
              <w:fldChar w:fldCharType="begin">
                <w:ffData>
                  <w:name w:val="NSDReqs"/>
                  <w:enabled/>
                  <w:calcOnExit w:val="0"/>
                  <w:textInput>
                    <w:default w:val="&lt;Non-Standard Downtime and/or Adapter Requirements&gt;"/>
                  </w:textInput>
                </w:ffData>
              </w:fldChar>
            </w:r>
            <w:bookmarkStart w:id="86" w:name="NSDReqs"/>
            <w:r w:rsidR="00817751" w:rsidRPr="00BD62E4">
              <w:rPr>
                <w:sz w:val="22"/>
                <w:szCs w:val="22"/>
              </w:rPr>
              <w:instrText xml:space="preserve"> FORMTEXT </w:instrText>
            </w:r>
            <w:r w:rsidRPr="00BD62E4">
              <w:rPr>
                <w:sz w:val="22"/>
                <w:szCs w:val="22"/>
              </w:rPr>
            </w:r>
            <w:r w:rsidRPr="00BD62E4">
              <w:rPr>
                <w:sz w:val="22"/>
                <w:szCs w:val="22"/>
              </w:rPr>
              <w:fldChar w:fldCharType="separate"/>
            </w:r>
            <w:r w:rsidR="005A1BDE" w:rsidRPr="00BD62E4">
              <w:rPr>
                <w:noProof/>
                <w:sz w:val="22"/>
                <w:szCs w:val="22"/>
              </w:rPr>
              <w:t>&lt;Non-Standard Downtime and/or Adapter Requirements&gt;</w:t>
            </w:r>
            <w:r w:rsidRPr="00BD62E4">
              <w:rPr>
                <w:sz w:val="22"/>
                <w:szCs w:val="22"/>
              </w:rPr>
              <w:fldChar w:fldCharType="end"/>
            </w:r>
            <w:bookmarkEnd w:id="86"/>
          </w:p>
        </w:tc>
      </w:tr>
    </w:tbl>
    <w:p w:rsidR="0000080A" w:rsidRDefault="0000080A" w:rsidP="0000080A"/>
    <w:p w:rsidR="0000080A" w:rsidRDefault="0000080A" w:rsidP="0000080A">
      <w:pPr>
        <w:spacing w:after="120"/>
        <w:rPr>
          <w:b/>
          <w:sz w:val="26"/>
          <w:szCs w:val="26"/>
        </w:rPr>
      </w:pPr>
      <w:r w:rsidRPr="00E4347B">
        <w:rPr>
          <w:b/>
          <w:sz w:val="26"/>
          <w:szCs w:val="26"/>
        </w:rPr>
        <w:t>Defects Fixed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00080A" w:rsidRPr="00BD62E4" w:rsidTr="00BD62E4">
        <w:tc>
          <w:tcPr>
            <w:tcW w:w="9464" w:type="dxa"/>
            <w:shd w:val="clear" w:color="auto" w:fill="FFFF99"/>
          </w:tcPr>
          <w:p w:rsidR="0000080A" w:rsidRPr="00BD62E4" w:rsidRDefault="0000080A" w:rsidP="00BD62E4">
            <w:pPr>
              <w:spacing w:before="60" w:after="60"/>
              <w:rPr>
                <w:b/>
                <w:sz w:val="22"/>
                <w:szCs w:val="22"/>
              </w:rPr>
            </w:pPr>
            <w:r w:rsidRPr="00BD62E4">
              <w:rPr>
                <w:b/>
                <w:sz w:val="22"/>
                <w:szCs w:val="22"/>
              </w:rPr>
              <w:t>Specify Which QualityCentre Project Any Defect Report Is Taken From</w:t>
            </w:r>
          </w:p>
        </w:tc>
      </w:tr>
      <w:tr w:rsidR="0000080A" w:rsidRPr="00BD62E4" w:rsidTr="00BD62E4">
        <w:tc>
          <w:tcPr>
            <w:tcW w:w="9464" w:type="dxa"/>
          </w:tcPr>
          <w:p w:rsidR="0000080A" w:rsidRPr="00BD62E4" w:rsidRDefault="00802F4B" w:rsidP="00BE4B44">
            <w:pPr>
              <w:rPr>
                <w:b/>
                <w:sz w:val="22"/>
                <w:szCs w:val="22"/>
              </w:rPr>
            </w:pPr>
            <w:r w:rsidRPr="00BD62E4">
              <w:rPr>
                <w:b/>
                <w:color w:val="0000FF"/>
                <w:sz w:val="22"/>
                <w:szCs w:val="22"/>
              </w:rPr>
              <w:fldChar w:fldCharType="begin">
                <w:ffData>
                  <w:name w:val="QCProj1"/>
                  <w:enabled/>
                  <w:calcOnExit w:val="0"/>
                  <w:ddList>
                    <w:listEntry w:val="&lt;specify QC project&gt;"/>
                    <w:listEntry w:val="ICT_SysDev"/>
                    <w:listEntry w:val="ICT_SysDev_0809"/>
                    <w:listEntry w:val="ICT_SysDev_0910"/>
                    <w:listEntry w:val="ICT_SysDev_CST"/>
                    <w:listEntry w:val="ICT_SysDev_BAU"/>
                    <w:listEntry w:val="ICT_SysDev_1011"/>
                  </w:ddList>
                </w:ffData>
              </w:fldChar>
            </w:r>
            <w:bookmarkStart w:id="87" w:name="QCProj1"/>
            <w:r w:rsidR="007E25FF" w:rsidRPr="00BD62E4">
              <w:rPr>
                <w:b/>
                <w:color w:val="0000FF"/>
                <w:sz w:val="22"/>
                <w:szCs w:val="22"/>
              </w:rPr>
              <w:instrText xml:space="preserve"> FORMDROPDOWN </w:instrText>
            </w:r>
            <w:r>
              <w:rPr>
                <w:b/>
                <w:color w:val="0000FF"/>
                <w:sz w:val="22"/>
                <w:szCs w:val="22"/>
              </w:rPr>
            </w:r>
            <w:r>
              <w:rPr>
                <w:b/>
                <w:color w:val="0000FF"/>
                <w:sz w:val="22"/>
                <w:szCs w:val="22"/>
              </w:rPr>
              <w:fldChar w:fldCharType="separate"/>
            </w:r>
            <w:r w:rsidRPr="00BD62E4">
              <w:rPr>
                <w:b/>
                <w:color w:val="0000FF"/>
                <w:sz w:val="22"/>
                <w:szCs w:val="22"/>
              </w:rPr>
              <w:fldChar w:fldCharType="end"/>
            </w:r>
            <w:bookmarkEnd w:id="87"/>
          </w:p>
        </w:tc>
      </w:tr>
    </w:tbl>
    <w:p w:rsidR="0000080A" w:rsidRDefault="0000080A" w:rsidP="0000080A"/>
    <w:p w:rsidR="00A105A5" w:rsidRDefault="00A105A5" w:rsidP="0000080A">
      <w:pPr>
        <w:shd w:val="clear" w:color="auto" w:fill="FFFF99"/>
        <w:jc w:val="both"/>
        <w:rPr>
          <w:b/>
          <w:sz w:val="24"/>
          <w:szCs w:val="24"/>
        </w:rPr>
        <w:sectPr w:rsidR="00A105A5" w:rsidSect="00A739E2">
          <w:headerReference w:type="default" r:id="rId9"/>
          <w:footerReference w:type="default" r:id="rId10"/>
          <w:pgSz w:w="12242" w:h="15842" w:code="1"/>
          <w:pgMar w:top="1418" w:right="1304" w:bottom="1418" w:left="1304" w:header="720" w:footer="720" w:gutter="0"/>
          <w:cols w:space="720"/>
        </w:sectPr>
      </w:pPr>
    </w:p>
    <w:p w:rsidR="0000080A" w:rsidRPr="000B44C2" w:rsidRDefault="0000080A" w:rsidP="0000080A">
      <w:pPr>
        <w:shd w:val="clear" w:color="auto" w:fill="FFFF9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QualityCentre Defect Report</w:t>
      </w:r>
      <w:r w:rsidRPr="000B44C2">
        <w:rPr>
          <w:b/>
          <w:sz w:val="24"/>
          <w:szCs w:val="24"/>
        </w:rPr>
        <w:t>:</w:t>
      </w:r>
    </w:p>
    <w:p w:rsidR="0000080A" w:rsidRPr="0022469F" w:rsidRDefault="0000080A" w:rsidP="0000080A">
      <w:pPr>
        <w:rPr>
          <w:rFonts w:ascii="Verdana" w:hAnsi="Verdana"/>
          <w:vanish/>
          <w:color w:val="000000"/>
          <w:sz w:val="17"/>
          <w:szCs w:val="17"/>
          <w:lang w:val="en-US" w:eastAsia="en-US"/>
        </w:rPr>
      </w:pPr>
      <w:r>
        <w:rPr>
          <w:sz w:val="22"/>
          <w:szCs w:val="22"/>
        </w:rPr>
        <w:t>&lt;Paste Quality</w:t>
      </w:r>
      <w:r w:rsidRPr="007817E1">
        <w:rPr>
          <w:sz w:val="22"/>
          <w:szCs w:val="22"/>
        </w:rPr>
        <w:t>Centre Defect Report Here&gt;</w:t>
      </w:r>
    </w:p>
    <w:p w:rsidR="0000080A" w:rsidRPr="007817E1" w:rsidRDefault="0000080A" w:rsidP="0000080A">
      <w:pPr>
        <w:rPr>
          <w:sz w:val="22"/>
          <w:szCs w:val="22"/>
        </w:rPr>
      </w:pPr>
    </w:p>
    <w:p w:rsidR="0000080A" w:rsidRPr="00A01C65" w:rsidRDefault="0000080A" w:rsidP="0000080A">
      <w:pPr>
        <w:jc w:val="both"/>
        <w:rPr>
          <w:b/>
          <w:sz w:val="22"/>
          <w:szCs w:val="22"/>
        </w:rPr>
      </w:pPr>
    </w:p>
    <w:p w:rsidR="0000080A" w:rsidRDefault="0000080A" w:rsidP="0000080A"/>
    <w:p w:rsidR="0000080A" w:rsidRPr="00E4347B" w:rsidRDefault="0000080A" w:rsidP="0000080A">
      <w:pPr>
        <w:spacing w:after="120"/>
        <w:rPr>
          <w:b/>
          <w:sz w:val="26"/>
          <w:szCs w:val="26"/>
        </w:rPr>
      </w:pPr>
      <w:r w:rsidRPr="00E4347B">
        <w:rPr>
          <w:b/>
          <w:sz w:val="26"/>
          <w:szCs w:val="26"/>
        </w:rPr>
        <w:t>PVCS File Information</w:t>
      </w:r>
    </w:p>
    <w:tbl>
      <w:tblPr>
        <w:tblW w:w="9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53"/>
        <w:gridCol w:w="1062"/>
        <w:gridCol w:w="1559"/>
        <w:gridCol w:w="1579"/>
      </w:tblGrid>
      <w:tr w:rsidR="0000080A" w:rsidRPr="00460CA9">
        <w:trPr>
          <w:tblHeader/>
        </w:trPr>
        <w:tc>
          <w:tcPr>
            <w:tcW w:w="53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00080A" w:rsidRPr="00460CA9" w:rsidRDefault="0000080A" w:rsidP="00BE4B44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460CA9">
              <w:rPr>
                <w:b/>
                <w:sz w:val="22"/>
                <w:szCs w:val="22"/>
                <w:lang w:val="fr-FR"/>
              </w:rPr>
              <w:t>File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00080A" w:rsidRDefault="0000080A" w:rsidP="00BE4B44">
            <w:pPr>
              <w:jc w:val="center"/>
              <w:rPr>
                <w:b/>
                <w:sz w:val="22"/>
                <w:szCs w:val="22"/>
                <w:lang w:val="fr-FR"/>
              </w:rPr>
            </w:pPr>
            <w:r>
              <w:rPr>
                <w:b/>
                <w:sz w:val="22"/>
                <w:szCs w:val="22"/>
                <w:lang w:val="fr-FR"/>
              </w:rPr>
              <w:t>New</w:t>
            </w:r>
          </w:p>
          <w:p w:rsidR="0000080A" w:rsidRPr="00460CA9" w:rsidRDefault="0000080A" w:rsidP="00BE4B44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460CA9">
              <w:rPr>
                <w:b/>
                <w:sz w:val="22"/>
                <w:szCs w:val="22"/>
              </w:rPr>
              <w:t>Revision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</w:tcPr>
          <w:p w:rsidR="0000080A" w:rsidRPr="00460CA9" w:rsidRDefault="0000080A" w:rsidP="00BE4B44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460CA9">
              <w:rPr>
                <w:b/>
                <w:sz w:val="22"/>
                <w:szCs w:val="22"/>
              </w:rPr>
              <w:t>Previous</w:t>
            </w:r>
            <w:r w:rsidRPr="00460CA9">
              <w:rPr>
                <w:b/>
                <w:sz w:val="22"/>
                <w:szCs w:val="22"/>
                <w:lang w:val="fr-FR"/>
              </w:rPr>
              <w:t xml:space="preserve"> Live </w:t>
            </w:r>
            <w:r w:rsidRPr="00460CA9">
              <w:rPr>
                <w:b/>
                <w:sz w:val="22"/>
                <w:szCs w:val="22"/>
              </w:rPr>
              <w:t>Revision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99"/>
          </w:tcPr>
          <w:p w:rsidR="0000080A" w:rsidRPr="00460CA9" w:rsidRDefault="0000080A" w:rsidP="00BE4B44">
            <w:pPr>
              <w:jc w:val="center"/>
              <w:rPr>
                <w:b/>
                <w:sz w:val="22"/>
                <w:szCs w:val="22"/>
              </w:rPr>
            </w:pPr>
            <w:r w:rsidRPr="00460CA9">
              <w:rPr>
                <w:b/>
                <w:sz w:val="22"/>
                <w:szCs w:val="22"/>
              </w:rPr>
              <w:t>Module Type</w:t>
            </w:r>
          </w:p>
        </w:tc>
      </w:tr>
      <w:tr w:rsidR="006934E1" w:rsidRPr="00460CA9">
        <w:tc>
          <w:tcPr>
            <w:tcW w:w="535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4E1" w:rsidRPr="00460CA9" w:rsidRDefault="00371B5D" w:rsidP="00D67EE6">
            <w:pPr>
              <w:autoSpaceDE w:val="0"/>
              <w:autoSpaceDN w:val="0"/>
              <w:adjustRightInd w:val="0"/>
              <w:spacing w:line="240" w:lineRule="atLeast"/>
              <w:rPr>
                <w:rFonts w:ascii="Helv" w:hAnsi="Helv" w:cs="Helv"/>
                <w:bCs/>
                <w:color w:val="000000"/>
                <w:sz w:val="22"/>
                <w:szCs w:val="22"/>
                <w:lang w:val="en-US"/>
              </w:rPr>
            </w:pPr>
            <w:r w:rsidRPr="00371B5D">
              <w:rPr>
                <w:bCs/>
                <w:color w:val="000000"/>
                <w:sz w:val="22"/>
                <w:szCs w:val="22"/>
                <w:lang w:val="en-US"/>
              </w:rPr>
              <w:t>DBACLA20E_</w:t>
            </w:r>
            <w:r w:rsidR="007F0AE0">
              <w:rPr>
                <w:bCs/>
                <w:color w:val="000000"/>
                <w:sz w:val="22"/>
                <w:szCs w:val="22"/>
                <w:lang w:val="en-US"/>
              </w:rPr>
              <w:t>4</w:t>
            </w:r>
            <w:r w:rsidR="00D67EE6">
              <w:rPr>
                <w:bCs/>
                <w:color w:val="000000"/>
                <w:sz w:val="22"/>
                <w:szCs w:val="22"/>
                <w:lang w:val="en-US"/>
              </w:rPr>
              <w:t>2</w:t>
            </w:r>
            <w:r w:rsidRPr="00371B5D">
              <w:rPr>
                <w:bCs/>
                <w:color w:val="000000"/>
                <w:sz w:val="22"/>
                <w:szCs w:val="22"/>
                <w:lang w:val="en-US"/>
              </w:rPr>
              <w:t>_XX</w:t>
            </w:r>
            <w:r w:rsidR="007F0AE0">
              <w:rPr>
                <w:bCs/>
                <w:color w:val="000000"/>
                <w:sz w:val="22"/>
                <w:szCs w:val="22"/>
                <w:lang w:val="en-US"/>
              </w:rPr>
              <w:t>P</w:t>
            </w:r>
            <w:r w:rsidRPr="00371B5D">
              <w:rPr>
                <w:bCs/>
                <w:color w:val="000000"/>
                <w:sz w:val="22"/>
                <w:szCs w:val="22"/>
                <w:lang w:val="en-US"/>
              </w:rPr>
              <w:t>AY_BUILD</w:t>
            </w:r>
            <w:r w:rsidR="006934E1" w:rsidRPr="002C3903">
              <w:rPr>
                <w:bCs/>
                <w:color w:val="000000"/>
                <w:sz w:val="22"/>
                <w:szCs w:val="22"/>
                <w:lang w:val="en-US"/>
              </w:rPr>
              <w:t>.sql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4E1" w:rsidRPr="00460CA9" w:rsidRDefault="006934E1" w:rsidP="007F0A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1.</w:t>
            </w:r>
            <w:r w:rsidR="007F0AE0"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4E1" w:rsidRPr="00460CA9" w:rsidRDefault="006934E1" w:rsidP="007F0A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4E1" w:rsidRPr="00460CA9" w:rsidRDefault="006934E1" w:rsidP="007F0A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 script</w:t>
            </w:r>
          </w:p>
        </w:tc>
      </w:tr>
      <w:tr w:rsidR="007F0AE0" w:rsidRPr="00B531BA" w:rsidTr="007F0AE0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AE0" w:rsidRPr="00B531BA" w:rsidRDefault="00D67EE6" w:rsidP="007F0AE0">
            <w:pPr>
              <w:rPr>
                <w:color w:val="000000"/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XXPAY_JNLRQST_JMS_TXT_QT_1.sql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AE0" w:rsidRPr="00B531BA" w:rsidRDefault="007F0AE0" w:rsidP="007F0AE0">
            <w:pPr>
              <w:jc w:val="center"/>
              <w:rPr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AE0" w:rsidRPr="00B531BA" w:rsidRDefault="007F0AE0" w:rsidP="007F0AE0">
            <w:pPr>
              <w:jc w:val="center"/>
              <w:rPr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0AE0" w:rsidRPr="00B531BA" w:rsidRDefault="00B531BA" w:rsidP="007F0A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DDL Script</w:t>
            </w:r>
          </w:p>
        </w:tc>
      </w:tr>
      <w:tr w:rsidR="006934E1" w:rsidRPr="00B531BA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4E1" w:rsidRPr="00B531BA" w:rsidRDefault="00D67EE6" w:rsidP="007F0AE0">
            <w:pPr>
              <w:rPr>
                <w:color w:val="000000"/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XXPAY_JNLRQST_JMS_TXT_Q_1.sql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4E1" w:rsidRPr="00B531BA" w:rsidRDefault="006934E1" w:rsidP="007F0AE0">
            <w:pPr>
              <w:jc w:val="center"/>
              <w:rPr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1.</w:t>
            </w:r>
            <w:r w:rsidR="007F0AE0" w:rsidRPr="00B531BA"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4E1" w:rsidRPr="00B531BA" w:rsidRDefault="006934E1" w:rsidP="007F0AE0">
            <w:pPr>
              <w:jc w:val="center"/>
              <w:rPr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4E1" w:rsidRPr="00B531BA" w:rsidRDefault="00B531BA" w:rsidP="007F0A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DDL Script</w:t>
            </w:r>
          </w:p>
        </w:tc>
      </w:tr>
      <w:tr w:rsidR="00D67EE6" w:rsidRPr="00B531BA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EE6" w:rsidRPr="00B531BA" w:rsidRDefault="00D67EE6" w:rsidP="007F0AE0">
            <w:pPr>
              <w:rPr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XXPAY_JNLRQST_JMS_TXT_Q_1_GNT.sql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EE6" w:rsidRPr="00B531BA" w:rsidRDefault="00D67EE6" w:rsidP="009A5B2C">
            <w:pPr>
              <w:jc w:val="center"/>
              <w:rPr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EE6" w:rsidRPr="00B531BA" w:rsidRDefault="00D67EE6" w:rsidP="009A5B2C">
            <w:pPr>
              <w:jc w:val="center"/>
              <w:rPr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EE6" w:rsidRPr="00B531BA" w:rsidRDefault="00741C14" w:rsidP="007F0A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DDL Script</w:t>
            </w:r>
          </w:p>
        </w:tc>
      </w:tr>
      <w:tr w:rsidR="00D67EE6" w:rsidRPr="00B531BA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EE6" w:rsidRPr="00B531BA" w:rsidRDefault="00D67EE6" w:rsidP="007F0AE0">
            <w:pPr>
              <w:rPr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XXPAY_JNLRQST_JMS_TXT_Q_2_GNT.sql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EE6" w:rsidRPr="00B531BA" w:rsidRDefault="00D67EE6" w:rsidP="009A5B2C">
            <w:pPr>
              <w:jc w:val="center"/>
              <w:rPr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EE6" w:rsidRPr="00B531BA" w:rsidRDefault="00D67EE6" w:rsidP="009A5B2C">
            <w:pPr>
              <w:jc w:val="center"/>
              <w:rPr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EE6" w:rsidRPr="00B531BA" w:rsidRDefault="00741C14" w:rsidP="007F0A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DDL Script</w:t>
            </w:r>
          </w:p>
        </w:tc>
      </w:tr>
      <w:tr w:rsidR="00D67EE6" w:rsidRPr="00B531BA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EE6" w:rsidRPr="00B531BA" w:rsidRDefault="00D67EE6" w:rsidP="007F0AE0">
            <w:pPr>
              <w:rPr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START_XXPAY_JNLRQST_JMS_TXT_Q.sql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EE6" w:rsidRPr="00B531BA" w:rsidRDefault="00D67EE6" w:rsidP="009A5B2C">
            <w:pPr>
              <w:jc w:val="center"/>
              <w:rPr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EE6" w:rsidRPr="00B531BA" w:rsidRDefault="00D67EE6" w:rsidP="009A5B2C">
            <w:pPr>
              <w:jc w:val="center"/>
              <w:rPr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EE6" w:rsidRPr="00B531BA" w:rsidRDefault="00741C14" w:rsidP="007F0A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DDL Script</w:t>
            </w:r>
          </w:p>
        </w:tc>
      </w:tr>
      <w:tr w:rsidR="00D67EE6" w:rsidRPr="00B531BA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EE6" w:rsidRPr="00B531BA" w:rsidRDefault="00D67EE6" w:rsidP="007F0AE0">
            <w:pPr>
              <w:rPr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XXPAY_JNLRQST_JMS_TXT_Q_REGISTER.sql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EE6" w:rsidRPr="00B531BA" w:rsidRDefault="00D67EE6" w:rsidP="009A5B2C">
            <w:pPr>
              <w:jc w:val="center"/>
              <w:rPr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EE6" w:rsidRPr="00B531BA" w:rsidRDefault="00D67EE6" w:rsidP="009A5B2C">
            <w:pPr>
              <w:jc w:val="center"/>
              <w:rPr>
                <w:sz w:val="22"/>
                <w:szCs w:val="22"/>
              </w:rPr>
            </w:pPr>
            <w:r w:rsidRPr="00B531BA">
              <w:rPr>
                <w:sz w:val="22"/>
                <w:szCs w:val="22"/>
              </w:rPr>
              <w:t>N/A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EE6" w:rsidRPr="00B531BA" w:rsidRDefault="00741C14" w:rsidP="007F0A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DDL Script</w:t>
            </w:r>
          </w:p>
        </w:tc>
      </w:tr>
    </w:tbl>
    <w:p w:rsidR="0000080A" w:rsidRDefault="0000080A" w:rsidP="0000080A"/>
    <w:p w:rsidR="00D67EE6" w:rsidRDefault="00D67EE6" w:rsidP="0000080A"/>
    <w:p w:rsidR="0000080A" w:rsidRDefault="0000080A" w:rsidP="0000080A"/>
    <w:p w:rsidR="00C836A2" w:rsidRDefault="00C836A2" w:rsidP="0000080A">
      <w:pPr>
        <w:keepNext/>
        <w:keepLines/>
        <w:rPr>
          <w:b/>
          <w:sz w:val="26"/>
          <w:szCs w:val="26"/>
        </w:rPr>
        <w:sectPr w:rsidR="00C836A2" w:rsidSect="00A739E2">
          <w:pgSz w:w="12242" w:h="15842" w:code="1"/>
          <w:pgMar w:top="1418" w:right="1304" w:bottom="1418" w:left="1304" w:header="720" w:footer="720" w:gutter="0"/>
          <w:cols w:space="720"/>
          <w:formProt w:val="0"/>
        </w:sectPr>
      </w:pPr>
    </w:p>
    <w:p w:rsidR="0000080A" w:rsidRPr="000E1332" w:rsidRDefault="0000080A" w:rsidP="0000080A">
      <w:pPr>
        <w:keepNext/>
        <w:keepLines/>
        <w:rPr>
          <w:b/>
          <w:sz w:val="26"/>
          <w:szCs w:val="26"/>
        </w:rPr>
      </w:pPr>
      <w:r w:rsidRPr="000E1332">
        <w:rPr>
          <w:b/>
          <w:sz w:val="26"/>
          <w:szCs w:val="26"/>
        </w:rPr>
        <w:lastRenderedPageBreak/>
        <w:t>Database Instruction Sequence</w:t>
      </w:r>
    </w:p>
    <w:p w:rsidR="0000080A" w:rsidRPr="0000080A" w:rsidRDefault="0000080A" w:rsidP="0000080A">
      <w:pPr>
        <w:keepNext/>
        <w:keepLines/>
        <w:rPr>
          <w:sz w:val="22"/>
          <w:szCs w:val="22"/>
        </w:rPr>
      </w:pPr>
      <w:r w:rsidRPr="0000080A">
        <w:rPr>
          <w:sz w:val="22"/>
          <w:szCs w:val="22"/>
        </w:rPr>
        <w:t>Start a terminal session log file</w:t>
      </w:r>
    </w:p>
    <w:tbl>
      <w:tblPr>
        <w:tblW w:w="13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851"/>
        <w:gridCol w:w="907"/>
        <w:gridCol w:w="3969"/>
        <w:gridCol w:w="4253"/>
        <w:gridCol w:w="2410"/>
        <w:gridCol w:w="850"/>
      </w:tblGrid>
      <w:tr w:rsidR="00C836A2" w:rsidRPr="000E1332" w:rsidTr="007F0AE0">
        <w:trPr>
          <w:cantSplit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C836A2" w:rsidRPr="000E1332" w:rsidRDefault="00C836A2" w:rsidP="00BE4B44">
            <w:pPr>
              <w:keepNext/>
              <w:keepLines/>
              <w:jc w:val="center"/>
              <w:rPr>
                <w:b/>
                <w:sz w:val="22"/>
                <w:szCs w:val="22"/>
              </w:rPr>
            </w:pPr>
            <w:r w:rsidRPr="000E1332">
              <w:rPr>
                <w:b/>
                <w:sz w:val="22"/>
                <w:szCs w:val="22"/>
              </w:rPr>
              <w:t>Order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C836A2" w:rsidRPr="000E1332" w:rsidRDefault="00C836A2" w:rsidP="00BE4B44">
            <w:pPr>
              <w:keepNext/>
              <w:keepLines/>
              <w:jc w:val="center"/>
              <w:rPr>
                <w:b/>
                <w:sz w:val="22"/>
                <w:szCs w:val="22"/>
                <w:lang w:val="fr-FR"/>
              </w:rPr>
            </w:pPr>
            <w:r w:rsidRPr="000E1332">
              <w:rPr>
                <w:b/>
                <w:sz w:val="22"/>
                <w:szCs w:val="22"/>
              </w:rPr>
              <w:t>Schema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C836A2" w:rsidRPr="000E1332" w:rsidRDefault="00B03311" w:rsidP="00BE4B44">
            <w:pPr>
              <w:keepNext/>
              <w:keepLines/>
              <w:jc w:val="center"/>
              <w:rPr>
                <w:b/>
                <w:sz w:val="22"/>
                <w:szCs w:val="22"/>
                <w:lang w:val="fr-FR"/>
              </w:rPr>
            </w:pPr>
            <w:r>
              <w:rPr>
                <w:b/>
                <w:sz w:val="22"/>
                <w:szCs w:val="22"/>
                <w:lang w:val="fr-FR"/>
              </w:rPr>
              <w:t>Filename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C836A2" w:rsidRPr="000E1332" w:rsidRDefault="00C836A2" w:rsidP="00BE4B44">
            <w:pPr>
              <w:keepNext/>
              <w:keepLines/>
              <w:jc w:val="center"/>
              <w:rPr>
                <w:b/>
                <w:sz w:val="22"/>
                <w:szCs w:val="22"/>
                <w:lang w:val="fr-FR"/>
              </w:rPr>
            </w:pPr>
            <w:r w:rsidRPr="000E1332">
              <w:rPr>
                <w:b/>
                <w:sz w:val="22"/>
                <w:szCs w:val="22"/>
                <w:lang w:val="fr-FR"/>
              </w:rPr>
              <w:t>Instruction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C836A2" w:rsidRPr="000E1332" w:rsidRDefault="00C836A2" w:rsidP="00BE4B44">
            <w:pPr>
              <w:keepNext/>
              <w:keepLines/>
              <w:jc w:val="center"/>
              <w:rPr>
                <w:b/>
                <w:sz w:val="22"/>
                <w:szCs w:val="22"/>
                <w:lang w:val="fr-FR"/>
              </w:rPr>
            </w:pPr>
            <w:r>
              <w:rPr>
                <w:b/>
                <w:sz w:val="22"/>
                <w:szCs w:val="22"/>
                <w:lang w:val="fr-FR"/>
              </w:rPr>
              <w:t>Change Type &amp; Scripts Called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C836A2" w:rsidRPr="000E1332" w:rsidRDefault="00C836A2" w:rsidP="00BE4B44">
            <w:pPr>
              <w:keepNext/>
              <w:keepLines/>
              <w:jc w:val="center"/>
              <w:rPr>
                <w:b/>
                <w:sz w:val="22"/>
                <w:szCs w:val="22"/>
                <w:lang w:val="fr-FR"/>
              </w:rPr>
            </w:pPr>
            <w:r w:rsidRPr="000E1332">
              <w:rPr>
                <w:b/>
                <w:sz w:val="22"/>
                <w:szCs w:val="22"/>
                <w:lang w:val="fr-FR"/>
              </w:rPr>
              <w:t>Est</w:t>
            </w:r>
          </w:p>
          <w:p w:rsidR="00C836A2" w:rsidRPr="000E1332" w:rsidRDefault="00C836A2" w:rsidP="00BE4B44">
            <w:pPr>
              <w:keepNext/>
              <w:keepLines/>
              <w:jc w:val="center"/>
              <w:rPr>
                <w:b/>
                <w:sz w:val="22"/>
                <w:szCs w:val="22"/>
                <w:lang w:val="fr-FR"/>
              </w:rPr>
            </w:pPr>
            <w:r w:rsidRPr="000E1332">
              <w:rPr>
                <w:b/>
                <w:sz w:val="22"/>
                <w:szCs w:val="22"/>
                <w:lang w:val="fr-FR"/>
              </w:rPr>
              <w:t>Time</w:t>
            </w:r>
          </w:p>
        </w:tc>
      </w:tr>
      <w:tr w:rsidR="00107E30" w:rsidRPr="008B7AA6" w:rsidTr="007F0AE0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E30" w:rsidRPr="008B7AA6" w:rsidRDefault="00107E30" w:rsidP="007F0AE0">
            <w:pPr>
              <w:keepNext/>
              <w:keepLines/>
              <w:numPr>
                <w:ilvl w:val="0"/>
                <w:numId w:val="14"/>
              </w:numPr>
              <w:rPr>
                <w:sz w:val="22"/>
                <w:szCs w:val="22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E30" w:rsidRPr="008B7AA6" w:rsidRDefault="00107E30" w:rsidP="007F0AE0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E30" w:rsidRPr="008B7AA6" w:rsidRDefault="00107E30" w:rsidP="007F0AE0">
            <w:pPr>
              <w:keepNext/>
              <w:keepLines/>
              <w:rPr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Cs/>
                <w:color w:val="000000"/>
                <w:sz w:val="22"/>
                <w:szCs w:val="22"/>
                <w:lang w:val="en-US"/>
              </w:rPr>
              <w:t>N/A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E30" w:rsidRPr="008B7AA6" w:rsidRDefault="00107E30" w:rsidP="007F0AE0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Login to </w:t>
            </w:r>
            <w:r w:rsidRPr="00205B30">
              <w:rPr>
                <w:color w:val="000000"/>
                <w:sz w:val="22"/>
                <w:szCs w:val="22"/>
              </w:rPr>
              <w:t>XX</w:t>
            </w:r>
            <w:r w:rsidR="00A2311A">
              <w:rPr>
                <w:color w:val="000000"/>
                <w:sz w:val="22"/>
                <w:szCs w:val="22"/>
              </w:rPr>
              <w:t>PAY</w:t>
            </w:r>
            <w:r>
              <w:rPr>
                <w:sz w:val="22"/>
                <w:szCs w:val="22"/>
              </w:rPr>
              <w:t xml:space="preserve"> schema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30" w:rsidRPr="008B7AA6" w:rsidRDefault="00107E30" w:rsidP="007F0AE0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E30" w:rsidRPr="008B7AA6" w:rsidRDefault="00107E30" w:rsidP="007F0AE0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1 min</w:t>
            </w:r>
          </w:p>
        </w:tc>
      </w:tr>
      <w:tr w:rsidR="00107E30" w:rsidRPr="008B7AA6" w:rsidTr="007F0AE0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E30" w:rsidRPr="008B7AA6" w:rsidRDefault="00107E30" w:rsidP="007F0AE0">
            <w:pPr>
              <w:keepNext/>
              <w:keepLines/>
              <w:numPr>
                <w:ilvl w:val="0"/>
                <w:numId w:val="14"/>
              </w:numPr>
              <w:rPr>
                <w:sz w:val="22"/>
                <w:szCs w:val="22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E30" w:rsidRPr="008B7AA6" w:rsidRDefault="00107E30" w:rsidP="007F0AE0">
            <w:pPr>
              <w:keepNext/>
              <w:keepLines/>
              <w:rPr>
                <w:sz w:val="22"/>
                <w:szCs w:val="22"/>
              </w:rPr>
            </w:pPr>
            <w:r w:rsidRPr="00205B30">
              <w:rPr>
                <w:color w:val="000000"/>
                <w:sz w:val="22"/>
                <w:szCs w:val="22"/>
              </w:rPr>
              <w:t>XX</w:t>
            </w:r>
            <w:r w:rsidR="00371B5D">
              <w:rPr>
                <w:color w:val="000000"/>
                <w:sz w:val="22"/>
                <w:szCs w:val="22"/>
              </w:rPr>
              <w:t>PAY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E30" w:rsidRPr="002C3903" w:rsidRDefault="00371B5D" w:rsidP="006C28AB">
            <w:pPr>
              <w:autoSpaceDE w:val="0"/>
              <w:autoSpaceDN w:val="0"/>
              <w:adjustRightInd w:val="0"/>
              <w:spacing w:line="240" w:lineRule="atLeast"/>
              <w:rPr>
                <w:bCs/>
                <w:color w:val="000000"/>
                <w:sz w:val="22"/>
                <w:szCs w:val="22"/>
                <w:lang w:val="en-US"/>
              </w:rPr>
            </w:pPr>
            <w:r w:rsidRPr="00371B5D">
              <w:rPr>
                <w:bCs/>
                <w:color w:val="000000"/>
                <w:sz w:val="22"/>
                <w:szCs w:val="22"/>
                <w:lang w:val="en-US"/>
              </w:rPr>
              <w:t>DBACLA20E_</w:t>
            </w:r>
            <w:r w:rsidR="007F0AE0">
              <w:rPr>
                <w:bCs/>
                <w:color w:val="000000"/>
                <w:sz w:val="22"/>
                <w:szCs w:val="22"/>
                <w:lang w:val="en-US"/>
              </w:rPr>
              <w:t>4</w:t>
            </w:r>
            <w:r w:rsidR="006C28AB">
              <w:rPr>
                <w:bCs/>
                <w:color w:val="000000"/>
                <w:sz w:val="22"/>
                <w:szCs w:val="22"/>
                <w:lang w:val="en-US"/>
              </w:rPr>
              <w:t>2</w:t>
            </w:r>
            <w:r w:rsidRPr="00371B5D">
              <w:rPr>
                <w:bCs/>
                <w:color w:val="000000"/>
                <w:sz w:val="22"/>
                <w:szCs w:val="22"/>
                <w:lang w:val="en-US"/>
              </w:rPr>
              <w:t>_XXPAY_BUILD</w:t>
            </w:r>
            <w:r w:rsidR="00107E30" w:rsidRPr="002C3903">
              <w:rPr>
                <w:bCs/>
                <w:color w:val="000000"/>
                <w:sz w:val="22"/>
                <w:szCs w:val="22"/>
                <w:lang w:val="en-US"/>
              </w:rPr>
              <w:t>.sql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E30" w:rsidRDefault="00107E30" w:rsidP="007F0AE0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Run script </w:t>
            </w:r>
          </w:p>
          <w:p w:rsidR="00107E30" w:rsidRPr="008B7AA6" w:rsidRDefault="00107E30" w:rsidP="007F0AE0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30" w:rsidRPr="008B7AA6" w:rsidRDefault="00107E30" w:rsidP="007F0AE0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 script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E30" w:rsidRPr="008B7AA6" w:rsidRDefault="00107E30" w:rsidP="007F0AE0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min</w:t>
            </w:r>
          </w:p>
        </w:tc>
      </w:tr>
      <w:tr w:rsidR="00107E30" w:rsidRPr="008B7AA6" w:rsidTr="007F0AE0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E30" w:rsidRPr="008B7AA6" w:rsidRDefault="00107E30" w:rsidP="00107E30">
            <w:pPr>
              <w:keepNext/>
              <w:keepLines/>
              <w:ind w:left="720"/>
              <w:rPr>
                <w:sz w:val="22"/>
                <w:szCs w:val="22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E30" w:rsidRPr="008B7AA6" w:rsidRDefault="00107E30" w:rsidP="00BE4B44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E30" w:rsidRPr="008B7AA6" w:rsidRDefault="00107E30" w:rsidP="00BE4B44">
            <w:pPr>
              <w:keepNext/>
              <w:keepLines/>
              <w:rPr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E30" w:rsidRPr="008B7AA6" w:rsidRDefault="00107E30" w:rsidP="00BE4B44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E30" w:rsidRPr="008B7AA6" w:rsidRDefault="00107E30" w:rsidP="00BE4B44">
            <w:pPr>
              <w:keepNext/>
              <w:keepLines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E30" w:rsidRPr="008B7AA6" w:rsidRDefault="00107E30" w:rsidP="00BE4B44">
            <w:pPr>
              <w:keepNext/>
              <w:keepLines/>
              <w:rPr>
                <w:sz w:val="22"/>
                <w:szCs w:val="22"/>
              </w:rPr>
            </w:pPr>
          </w:p>
        </w:tc>
      </w:tr>
    </w:tbl>
    <w:p w:rsidR="0000080A" w:rsidRPr="0002048D" w:rsidRDefault="0000080A" w:rsidP="0000080A">
      <w:pPr>
        <w:keepNext/>
        <w:keepLines/>
        <w:rPr>
          <w:sz w:val="22"/>
          <w:szCs w:val="22"/>
        </w:rPr>
      </w:pPr>
      <w:r w:rsidRPr="0002048D">
        <w:rPr>
          <w:sz w:val="22"/>
          <w:szCs w:val="22"/>
        </w:rPr>
        <w:t xml:space="preserve">Compile invalid packages at end </w:t>
      </w:r>
    </w:p>
    <w:p w:rsidR="0000080A" w:rsidRPr="0002048D" w:rsidRDefault="0000080A" w:rsidP="0000080A">
      <w:pPr>
        <w:keepNext/>
        <w:keepLines/>
        <w:rPr>
          <w:sz w:val="22"/>
          <w:szCs w:val="22"/>
        </w:rPr>
      </w:pPr>
      <w:r w:rsidRPr="0002048D">
        <w:rPr>
          <w:sz w:val="22"/>
          <w:szCs w:val="22"/>
        </w:rPr>
        <w:t>Stop terminal session log file</w:t>
      </w:r>
    </w:p>
    <w:p w:rsidR="0000080A" w:rsidRDefault="0000080A" w:rsidP="0000080A"/>
    <w:p w:rsidR="0000080A" w:rsidRPr="000E1332" w:rsidRDefault="0000080A" w:rsidP="0000080A">
      <w:pPr>
        <w:keepNext/>
        <w:keepLines/>
        <w:rPr>
          <w:b/>
          <w:sz w:val="26"/>
          <w:szCs w:val="26"/>
        </w:rPr>
      </w:pPr>
      <w:r>
        <w:rPr>
          <w:b/>
          <w:sz w:val="26"/>
          <w:szCs w:val="26"/>
        </w:rPr>
        <w:t>Any Other Instructions</w:t>
      </w:r>
    </w:p>
    <w:p w:rsidR="00BE4B44" w:rsidRDefault="00BE4B44" w:rsidP="00BE4B44"/>
    <w:p w:rsidR="0000080A" w:rsidRDefault="0000080A" w:rsidP="0000080A"/>
    <w:p w:rsidR="006200FC" w:rsidRDefault="006200FC" w:rsidP="0000080A">
      <w:pPr>
        <w:rPr>
          <w:b/>
          <w:sz w:val="26"/>
          <w:szCs w:val="26"/>
        </w:rPr>
        <w:sectPr w:rsidR="006200FC" w:rsidSect="00C836A2">
          <w:headerReference w:type="default" r:id="rId11"/>
          <w:footerReference w:type="default" r:id="rId12"/>
          <w:pgSz w:w="15842" w:h="12242" w:orient="landscape" w:code="1"/>
          <w:pgMar w:top="1304" w:right="1418" w:bottom="1304" w:left="1418" w:header="720" w:footer="720" w:gutter="0"/>
          <w:cols w:space="720"/>
          <w:formProt w:val="0"/>
        </w:sectPr>
      </w:pPr>
    </w:p>
    <w:p w:rsidR="0000080A" w:rsidRDefault="0000080A" w:rsidP="0000080A">
      <w:pPr>
        <w:rPr>
          <w:b/>
          <w:sz w:val="24"/>
          <w:szCs w:val="24"/>
          <w:bdr w:val="single" w:sz="4" w:space="0" w:color="auto"/>
        </w:rPr>
      </w:pPr>
      <w:r w:rsidRPr="000E1332">
        <w:rPr>
          <w:b/>
          <w:sz w:val="26"/>
          <w:szCs w:val="26"/>
        </w:rPr>
        <w:lastRenderedPageBreak/>
        <w:t>Backout Instructions</w:t>
      </w:r>
      <w:r w:rsidR="00B370CA">
        <w:rPr>
          <w:b/>
          <w:sz w:val="26"/>
          <w:szCs w:val="26"/>
        </w:rPr>
        <w:t xml:space="preserve">: </w:t>
      </w:r>
      <w:r w:rsidR="00B370CA">
        <w:rPr>
          <w:b/>
          <w:sz w:val="24"/>
          <w:szCs w:val="24"/>
        </w:rPr>
        <w:t>a</w:t>
      </w:r>
      <w:r w:rsidR="006200FC" w:rsidRPr="000E1332">
        <w:rPr>
          <w:b/>
          <w:sz w:val="24"/>
          <w:szCs w:val="24"/>
        </w:rPr>
        <w:t xml:space="preserve">ny Non-Standard </w:t>
      </w:r>
      <w:r w:rsidR="006200FC">
        <w:rPr>
          <w:b/>
          <w:sz w:val="24"/>
          <w:szCs w:val="24"/>
        </w:rPr>
        <w:t xml:space="preserve">Backout </w:t>
      </w:r>
      <w:r w:rsidR="006200FC" w:rsidRPr="000E1332">
        <w:rPr>
          <w:b/>
          <w:sz w:val="24"/>
          <w:szCs w:val="24"/>
        </w:rPr>
        <w:t>Requirements?</w:t>
      </w:r>
      <w:r w:rsidR="006200FC">
        <w:rPr>
          <w:b/>
          <w:sz w:val="24"/>
          <w:szCs w:val="24"/>
        </w:rPr>
        <w:t xml:space="preserve">  </w:t>
      </w:r>
      <w:r w:rsidR="006200FC" w:rsidRPr="000E1332">
        <w:rPr>
          <w:b/>
          <w:sz w:val="24"/>
          <w:szCs w:val="24"/>
          <w:u w:val="single"/>
        </w:rPr>
        <w:t>Y</w:t>
      </w:r>
      <w:r w:rsidR="006200FC" w:rsidRPr="000E1332">
        <w:rPr>
          <w:b/>
          <w:sz w:val="24"/>
          <w:szCs w:val="24"/>
        </w:rPr>
        <w:t>es/</w:t>
      </w:r>
      <w:r w:rsidR="006200FC" w:rsidRPr="000E1332">
        <w:rPr>
          <w:b/>
          <w:sz w:val="24"/>
          <w:szCs w:val="24"/>
          <w:u w:val="single"/>
        </w:rPr>
        <w:t>N</w:t>
      </w:r>
      <w:r w:rsidR="006200FC" w:rsidRPr="000E1332">
        <w:rPr>
          <w:b/>
          <w:sz w:val="24"/>
          <w:szCs w:val="24"/>
        </w:rPr>
        <w:t xml:space="preserve">o    </w:t>
      </w:r>
      <w:r w:rsidR="00802F4B">
        <w:rPr>
          <w:b/>
          <w:sz w:val="24"/>
          <w:szCs w:val="24"/>
          <w:bdr w:val="single" w:sz="4" w:space="0" w:color="auto"/>
        </w:rPr>
        <w:fldChar w:fldCharType="begin">
          <w:ffData>
            <w:name w:val="NonStdBackout"/>
            <w:enabled/>
            <w:calcOnExit w:val="0"/>
            <w:ddList>
              <w:listEntry w:val="?"/>
              <w:listEntry w:val="N"/>
              <w:listEntry w:val="Y"/>
            </w:ddList>
          </w:ffData>
        </w:fldChar>
      </w:r>
      <w:bookmarkStart w:id="88" w:name="NonStdBackout"/>
      <w:r w:rsidR="006200FC">
        <w:rPr>
          <w:b/>
          <w:sz w:val="24"/>
          <w:szCs w:val="24"/>
          <w:bdr w:val="single" w:sz="4" w:space="0" w:color="auto"/>
        </w:rPr>
        <w:instrText xml:space="preserve"> FORMDROPDOWN </w:instrText>
      </w:r>
      <w:r w:rsidR="00802F4B">
        <w:rPr>
          <w:b/>
          <w:sz w:val="24"/>
          <w:szCs w:val="24"/>
          <w:bdr w:val="single" w:sz="4" w:space="0" w:color="auto"/>
        </w:rPr>
      </w:r>
      <w:r w:rsidR="00802F4B">
        <w:rPr>
          <w:b/>
          <w:sz w:val="24"/>
          <w:szCs w:val="24"/>
          <w:bdr w:val="single" w:sz="4" w:space="0" w:color="auto"/>
        </w:rPr>
        <w:fldChar w:fldCharType="separate"/>
      </w:r>
      <w:r w:rsidR="00802F4B">
        <w:rPr>
          <w:b/>
          <w:sz w:val="24"/>
          <w:szCs w:val="24"/>
          <w:bdr w:val="single" w:sz="4" w:space="0" w:color="auto"/>
        </w:rPr>
        <w:fldChar w:fldCharType="end"/>
      </w:r>
      <w:bookmarkEnd w:id="88"/>
      <w:r w:rsidR="002B2448">
        <w:rPr>
          <w:b/>
          <w:sz w:val="24"/>
          <w:szCs w:val="24"/>
          <w:bdr w:val="single" w:sz="4" w:space="0" w:color="auto"/>
        </w:rPr>
        <w:t>No</w:t>
      </w:r>
    </w:p>
    <w:p w:rsidR="006200FC" w:rsidRDefault="006200FC" w:rsidP="0000080A">
      <w:pPr>
        <w:rPr>
          <w:b/>
          <w:sz w:val="26"/>
          <w:szCs w:val="26"/>
        </w:rPr>
        <w:sectPr w:rsidR="006200FC" w:rsidSect="006200FC">
          <w:type w:val="continuous"/>
          <w:pgSz w:w="15842" w:h="12242" w:orient="landscape" w:code="1"/>
          <w:pgMar w:top="1304" w:right="1418" w:bottom="1304" w:left="1418" w:header="720" w:footer="720" w:gutter="0"/>
          <w:cols w:space="720"/>
          <w:formProt w:val="0"/>
        </w:sectPr>
      </w:pPr>
    </w:p>
    <w:p w:rsidR="00B03311" w:rsidRDefault="00B03311" w:rsidP="00B03311">
      <w:pPr>
        <w:shd w:val="clear" w:color="auto" w:fill="FFFF99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NOTE </w:t>
      </w:r>
      <w:r w:rsidR="00B370CA">
        <w:rPr>
          <w:b/>
          <w:sz w:val="22"/>
          <w:szCs w:val="22"/>
        </w:rPr>
        <w:t>to</w:t>
      </w:r>
      <w:r>
        <w:rPr>
          <w:b/>
          <w:sz w:val="22"/>
          <w:szCs w:val="22"/>
        </w:rPr>
        <w:t xml:space="preserve"> DBA: All backout instructions should be explicitly provided and / or </w:t>
      </w:r>
      <w:r w:rsidR="00B370CA">
        <w:rPr>
          <w:b/>
          <w:sz w:val="22"/>
          <w:szCs w:val="22"/>
        </w:rPr>
        <w:t>confirmed</w:t>
      </w:r>
      <w:r>
        <w:rPr>
          <w:b/>
          <w:sz w:val="22"/>
          <w:szCs w:val="22"/>
        </w:rPr>
        <w:t xml:space="preserve"> by the ICT Release Team in Sys Dev.   For each object to backed-out, they will provide Object Name, Version and associated Release Label to be applied.</w:t>
      </w:r>
    </w:p>
    <w:p w:rsidR="0000080A" w:rsidRPr="000E1332" w:rsidRDefault="0000080A" w:rsidP="0000080A">
      <w:pPr>
        <w:ind w:left="720"/>
        <w:rPr>
          <w:b/>
          <w:sz w:val="22"/>
          <w:szCs w:val="22"/>
        </w:rPr>
      </w:pPr>
      <w:r w:rsidRPr="000E1332">
        <w:rPr>
          <w:b/>
          <w:sz w:val="22"/>
          <w:szCs w:val="22"/>
        </w:rPr>
        <w:t>Any other specific Backout instructions:</w:t>
      </w:r>
    </w:p>
    <w:p w:rsidR="0002048D" w:rsidRDefault="0000080A" w:rsidP="00BE4B44">
      <w:pPr>
        <w:ind w:left="720"/>
        <w:rPr>
          <w:b/>
          <w:sz w:val="22"/>
          <w:szCs w:val="22"/>
        </w:rPr>
      </w:pPr>
      <w:r w:rsidRPr="000E1332">
        <w:rPr>
          <w:b/>
          <w:sz w:val="22"/>
          <w:szCs w:val="22"/>
        </w:rPr>
        <w:t>Backout sequence if it is not the reverse of the implementation:</w:t>
      </w:r>
    </w:p>
    <w:p w:rsidR="00BE4B44" w:rsidRPr="00BE4B44" w:rsidRDefault="00BE4B44" w:rsidP="00BE4B44"/>
    <w:sectPr w:rsidR="00BE4B44" w:rsidRPr="00BE4B44" w:rsidSect="006200FC">
      <w:type w:val="continuous"/>
      <w:pgSz w:w="15842" w:h="12242" w:orient="landscape" w:code="1"/>
      <w:pgMar w:top="1304" w:right="1418" w:bottom="1304" w:left="1418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107" w:rsidRDefault="00702107">
      <w:r>
        <w:separator/>
      </w:r>
    </w:p>
  </w:endnote>
  <w:endnote w:type="continuationSeparator" w:id="0">
    <w:p w:rsidR="00702107" w:rsidRDefault="007021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altName w:val="Helvetica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ook w:val="01E0"/>
    </w:tblPr>
    <w:tblGrid>
      <w:gridCol w:w="4925"/>
      <w:gridCol w:w="4925"/>
    </w:tblGrid>
    <w:tr w:rsidR="007F0AE0" w:rsidRPr="00BD62E4" w:rsidTr="00BD62E4">
      <w:tc>
        <w:tcPr>
          <w:tcW w:w="4925" w:type="dxa"/>
        </w:tcPr>
        <w:p w:rsidR="007F0AE0" w:rsidRPr="00BD62E4" w:rsidRDefault="00802F4B" w:rsidP="00BD62E4">
          <w:pPr>
            <w:pStyle w:val="Footer"/>
            <w:tabs>
              <w:tab w:val="clear" w:pos="8306"/>
              <w:tab w:val="right" w:pos="12900"/>
            </w:tabs>
            <w:rPr>
              <w:sz w:val="16"/>
              <w:szCs w:val="16"/>
            </w:rPr>
          </w:pPr>
          <w:r w:rsidRPr="00BD62E4">
            <w:rPr>
              <w:sz w:val="16"/>
              <w:szCs w:val="16"/>
            </w:rPr>
            <w:fldChar w:fldCharType="begin"/>
          </w:r>
          <w:r w:rsidR="007F0AE0" w:rsidRPr="00BD62E4">
            <w:rPr>
              <w:sz w:val="16"/>
              <w:szCs w:val="16"/>
            </w:rPr>
            <w:instrText xml:space="preserve"> FILENAME </w:instrText>
          </w:r>
          <w:r w:rsidRPr="00BD62E4">
            <w:rPr>
              <w:sz w:val="16"/>
              <w:szCs w:val="16"/>
            </w:rPr>
            <w:fldChar w:fldCharType="separate"/>
          </w:r>
          <w:r w:rsidR="007F0AE0">
            <w:rPr>
              <w:noProof/>
              <w:sz w:val="16"/>
              <w:szCs w:val="16"/>
            </w:rPr>
            <w:t>Document64</w:t>
          </w:r>
          <w:r w:rsidRPr="00BD62E4">
            <w:rPr>
              <w:sz w:val="16"/>
              <w:szCs w:val="16"/>
            </w:rPr>
            <w:fldChar w:fldCharType="end"/>
          </w:r>
        </w:p>
      </w:tc>
      <w:tc>
        <w:tcPr>
          <w:tcW w:w="4925" w:type="dxa"/>
        </w:tcPr>
        <w:p w:rsidR="007F0AE0" w:rsidRPr="00BD62E4" w:rsidRDefault="007F0AE0" w:rsidP="00BD62E4">
          <w:pPr>
            <w:pStyle w:val="Footer"/>
            <w:tabs>
              <w:tab w:val="clear" w:pos="8306"/>
              <w:tab w:val="right" w:pos="12900"/>
            </w:tabs>
            <w:jc w:val="right"/>
            <w:rPr>
              <w:sz w:val="16"/>
              <w:szCs w:val="16"/>
            </w:rPr>
          </w:pPr>
          <w:r w:rsidRPr="00BD62E4">
            <w:rPr>
              <w:sz w:val="16"/>
              <w:szCs w:val="16"/>
            </w:rPr>
            <w:t xml:space="preserve">Page </w:t>
          </w:r>
          <w:r w:rsidR="00802F4B" w:rsidRPr="00BD62E4">
            <w:rPr>
              <w:sz w:val="16"/>
              <w:szCs w:val="16"/>
            </w:rPr>
            <w:fldChar w:fldCharType="begin"/>
          </w:r>
          <w:r w:rsidRPr="00BD62E4">
            <w:rPr>
              <w:sz w:val="16"/>
              <w:szCs w:val="16"/>
            </w:rPr>
            <w:instrText xml:space="preserve"> PAGE </w:instrText>
          </w:r>
          <w:r w:rsidR="00802F4B" w:rsidRPr="00BD62E4">
            <w:rPr>
              <w:sz w:val="16"/>
              <w:szCs w:val="16"/>
            </w:rPr>
            <w:fldChar w:fldCharType="separate"/>
          </w:r>
          <w:r w:rsidR="00250272">
            <w:rPr>
              <w:noProof/>
              <w:sz w:val="16"/>
              <w:szCs w:val="16"/>
            </w:rPr>
            <w:t>1</w:t>
          </w:r>
          <w:r w:rsidR="00802F4B" w:rsidRPr="00BD62E4">
            <w:rPr>
              <w:sz w:val="16"/>
              <w:szCs w:val="16"/>
            </w:rPr>
            <w:fldChar w:fldCharType="end"/>
          </w:r>
          <w:r w:rsidRPr="00BD62E4">
            <w:rPr>
              <w:sz w:val="16"/>
              <w:szCs w:val="16"/>
            </w:rPr>
            <w:t xml:space="preserve"> of </w:t>
          </w:r>
          <w:r w:rsidR="00802F4B" w:rsidRPr="00BD62E4">
            <w:rPr>
              <w:rStyle w:val="PageNumber"/>
              <w:sz w:val="16"/>
              <w:szCs w:val="16"/>
            </w:rPr>
            <w:fldChar w:fldCharType="begin"/>
          </w:r>
          <w:r w:rsidRPr="00BD62E4">
            <w:rPr>
              <w:rStyle w:val="PageNumber"/>
              <w:sz w:val="16"/>
              <w:szCs w:val="16"/>
            </w:rPr>
            <w:instrText xml:space="preserve"> NUMPAGES </w:instrText>
          </w:r>
          <w:r w:rsidR="00802F4B" w:rsidRPr="00BD62E4">
            <w:rPr>
              <w:rStyle w:val="PageNumber"/>
              <w:sz w:val="16"/>
              <w:szCs w:val="16"/>
            </w:rPr>
            <w:fldChar w:fldCharType="separate"/>
          </w:r>
          <w:r w:rsidR="00250272">
            <w:rPr>
              <w:rStyle w:val="PageNumber"/>
              <w:sz w:val="16"/>
              <w:szCs w:val="16"/>
            </w:rPr>
            <w:t>4</w:t>
          </w:r>
          <w:r w:rsidR="00802F4B" w:rsidRPr="00BD62E4">
            <w:rPr>
              <w:rStyle w:val="PageNumber"/>
              <w:sz w:val="16"/>
              <w:szCs w:val="16"/>
            </w:rPr>
            <w:fldChar w:fldCharType="end"/>
          </w:r>
        </w:p>
      </w:tc>
    </w:tr>
  </w:tbl>
  <w:p w:rsidR="007F0AE0" w:rsidRPr="00DD5497" w:rsidRDefault="007F0AE0" w:rsidP="00E90482">
    <w:pPr>
      <w:pStyle w:val="Footer"/>
      <w:tabs>
        <w:tab w:val="clear" w:pos="8306"/>
        <w:tab w:val="right" w:pos="12900"/>
      </w:tabs>
      <w:rPr>
        <w:rStyle w:val="PageNumber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AE0" w:rsidRDefault="00802F4B" w:rsidP="00DD5497">
    <w:pPr>
      <w:pStyle w:val="Footer"/>
      <w:pBdr>
        <w:top w:val="single" w:sz="4" w:space="1" w:color="auto"/>
      </w:pBdr>
      <w:tabs>
        <w:tab w:val="clear" w:pos="8306"/>
        <w:tab w:val="right" w:pos="12900"/>
      </w:tabs>
      <w:rPr>
        <w:rStyle w:val="PageNumber"/>
        <w:sz w:val="16"/>
        <w:szCs w:val="16"/>
      </w:rPr>
    </w:pPr>
    <w:r w:rsidRPr="00DD5497">
      <w:rPr>
        <w:sz w:val="16"/>
        <w:szCs w:val="16"/>
      </w:rPr>
      <w:fldChar w:fldCharType="begin"/>
    </w:r>
    <w:r w:rsidR="007F0AE0" w:rsidRPr="00DD5497">
      <w:rPr>
        <w:sz w:val="16"/>
        <w:szCs w:val="16"/>
      </w:rPr>
      <w:instrText xml:space="preserve"> FILENAME </w:instrText>
    </w:r>
    <w:r w:rsidRPr="00DD5497">
      <w:rPr>
        <w:sz w:val="16"/>
        <w:szCs w:val="16"/>
      </w:rPr>
      <w:fldChar w:fldCharType="separate"/>
    </w:r>
    <w:r w:rsidR="007F0AE0">
      <w:rPr>
        <w:noProof/>
        <w:sz w:val="16"/>
        <w:szCs w:val="16"/>
      </w:rPr>
      <w:t>Document64</w:t>
    </w:r>
    <w:r w:rsidRPr="00DD5497">
      <w:rPr>
        <w:sz w:val="16"/>
        <w:szCs w:val="16"/>
      </w:rPr>
      <w:fldChar w:fldCharType="end"/>
    </w:r>
    <w:r w:rsidR="007F0AE0" w:rsidRPr="00DD5497">
      <w:rPr>
        <w:sz w:val="16"/>
        <w:szCs w:val="16"/>
      </w:rPr>
      <w:tab/>
    </w:r>
    <w:r w:rsidR="007F0AE0" w:rsidRPr="00DD5497">
      <w:rPr>
        <w:sz w:val="16"/>
        <w:szCs w:val="16"/>
      </w:rPr>
      <w:tab/>
      <w:t xml:space="preserve">Page </w:t>
    </w:r>
    <w:r w:rsidRPr="00DD5497">
      <w:rPr>
        <w:sz w:val="16"/>
        <w:szCs w:val="16"/>
      </w:rPr>
      <w:fldChar w:fldCharType="begin"/>
    </w:r>
    <w:r w:rsidR="007F0AE0" w:rsidRPr="00DD5497">
      <w:rPr>
        <w:sz w:val="16"/>
        <w:szCs w:val="16"/>
      </w:rPr>
      <w:instrText xml:space="preserve"> PAGE </w:instrText>
    </w:r>
    <w:r w:rsidRPr="00DD5497">
      <w:rPr>
        <w:sz w:val="16"/>
        <w:szCs w:val="16"/>
      </w:rPr>
      <w:fldChar w:fldCharType="separate"/>
    </w:r>
    <w:r w:rsidR="00250272">
      <w:rPr>
        <w:noProof/>
        <w:sz w:val="16"/>
        <w:szCs w:val="16"/>
      </w:rPr>
      <w:t>4</w:t>
    </w:r>
    <w:r w:rsidRPr="00DD5497">
      <w:rPr>
        <w:sz w:val="16"/>
        <w:szCs w:val="16"/>
      </w:rPr>
      <w:fldChar w:fldCharType="end"/>
    </w:r>
    <w:r w:rsidR="007F0AE0" w:rsidRPr="00DD5497">
      <w:rPr>
        <w:sz w:val="16"/>
        <w:szCs w:val="16"/>
      </w:rPr>
      <w:t xml:space="preserve"> of </w:t>
    </w:r>
    <w:r w:rsidRPr="00DD5497">
      <w:rPr>
        <w:rStyle w:val="PageNumber"/>
        <w:sz w:val="16"/>
        <w:szCs w:val="16"/>
      </w:rPr>
      <w:fldChar w:fldCharType="begin"/>
    </w:r>
    <w:r w:rsidR="007F0AE0" w:rsidRPr="00DD5497">
      <w:rPr>
        <w:rStyle w:val="PageNumber"/>
        <w:sz w:val="16"/>
        <w:szCs w:val="16"/>
      </w:rPr>
      <w:instrText xml:space="preserve"> NUMPAGES </w:instrText>
    </w:r>
    <w:r w:rsidRPr="00DD5497">
      <w:rPr>
        <w:rStyle w:val="PageNumber"/>
        <w:sz w:val="16"/>
        <w:szCs w:val="16"/>
      </w:rPr>
      <w:fldChar w:fldCharType="separate"/>
    </w:r>
    <w:r w:rsidR="00250272">
      <w:rPr>
        <w:rStyle w:val="PageNumber"/>
        <w:sz w:val="16"/>
        <w:szCs w:val="16"/>
      </w:rPr>
      <w:t>4</w:t>
    </w:r>
    <w:r w:rsidRPr="00DD5497">
      <w:rPr>
        <w:rStyle w:val="PageNumber"/>
        <w:sz w:val="16"/>
        <w:szCs w:val="16"/>
      </w:rPr>
      <w:fldChar w:fldCharType="end"/>
    </w:r>
  </w:p>
  <w:p w:rsidR="007F0AE0" w:rsidRPr="00DD5497" w:rsidRDefault="007F0AE0" w:rsidP="00DD5497">
    <w:pPr>
      <w:pStyle w:val="Footer"/>
      <w:pBdr>
        <w:top w:val="single" w:sz="4" w:space="1" w:color="auto"/>
      </w:pBdr>
      <w:tabs>
        <w:tab w:val="clear" w:pos="8306"/>
        <w:tab w:val="right" w:pos="12900"/>
      </w:tabs>
      <w:rPr>
        <w:rStyle w:val="PageNumber"/>
        <w:noProof w:val="0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107" w:rsidRDefault="00702107">
      <w:r>
        <w:separator/>
      </w:r>
    </w:p>
  </w:footnote>
  <w:footnote w:type="continuationSeparator" w:id="0">
    <w:p w:rsidR="00702107" w:rsidRDefault="007021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4925"/>
      <w:gridCol w:w="4925"/>
    </w:tblGrid>
    <w:tr w:rsidR="007F0AE0" w:rsidRPr="00BD62E4" w:rsidTr="00BD62E4">
      <w:tc>
        <w:tcPr>
          <w:tcW w:w="492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F0AE0" w:rsidRPr="00BD62E4" w:rsidRDefault="007F0AE0" w:rsidP="00217EB8">
          <w:pPr>
            <w:pStyle w:val="Header"/>
            <w:rPr>
              <w:sz w:val="16"/>
              <w:szCs w:val="16"/>
            </w:rPr>
          </w:pPr>
          <w:r w:rsidRPr="00BD62E4">
            <w:rPr>
              <w:sz w:val="16"/>
              <w:szCs w:val="16"/>
            </w:rPr>
            <w:t>ICT Release Management</w:t>
          </w:r>
        </w:p>
      </w:tc>
      <w:tc>
        <w:tcPr>
          <w:tcW w:w="492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F0AE0" w:rsidRPr="00BD62E4" w:rsidRDefault="007F0AE0" w:rsidP="00BD62E4">
          <w:pPr>
            <w:pStyle w:val="Header"/>
            <w:jc w:val="right"/>
            <w:rPr>
              <w:sz w:val="16"/>
              <w:szCs w:val="16"/>
            </w:rPr>
          </w:pPr>
          <w:r w:rsidRPr="00BD62E4">
            <w:rPr>
              <w:sz w:val="16"/>
              <w:szCs w:val="16"/>
            </w:rPr>
            <w:t>DBA Imp</w:t>
          </w:r>
          <w:r>
            <w:rPr>
              <w:sz w:val="16"/>
              <w:szCs w:val="16"/>
            </w:rPr>
            <w:t>lementation Plan Template – v2.28</w:t>
          </w:r>
        </w:p>
      </w:tc>
    </w:tr>
  </w:tbl>
  <w:p w:rsidR="007F0AE0" w:rsidRDefault="007F0AE0" w:rsidP="00217E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1E0"/>
    </w:tblPr>
    <w:tblGrid>
      <w:gridCol w:w="6611"/>
      <w:gridCol w:w="6611"/>
    </w:tblGrid>
    <w:tr w:rsidR="007F0AE0" w:rsidRPr="00BD62E4" w:rsidTr="00BD62E4">
      <w:tc>
        <w:tcPr>
          <w:tcW w:w="6611" w:type="dxa"/>
        </w:tcPr>
        <w:p w:rsidR="007F0AE0" w:rsidRPr="00BD62E4" w:rsidRDefault="007F0AE0" w:rsidP="00217EB8">
          <w:pPr>
            <w:pStyle w:val="Header"/>
            <w:rPr>
              <w:sz w:val="16"/>
              <w:szCs w:val="16"/>
            </w:rPr>
          </w:pPr>
          <w:r w:rsidRPr="00BD62E4">
            <w:rPr>
              <w:sz w:val="16"/>
              <w:szCs w:val="16"/>
            </w:rPr>
            <w:t>ICT Release Management</w:t>
          </w:r>
        </w:p>
      </w:tc>
      <w:tc>
        <w:tcPr>
          <w:tcW w:w="6611" w:type="dxa"/>
        </w:tcPr>
        <w:p w:rsidR="007F0AE0" w:rsidRPr="00BD62E4" w:rsidRDefault="007F0AE0" w:rsidP="00BD62E4">
          <w:pPr>
            <w:pStyle w:val="Header"/>
            <w:jc w:val="right"/>
            <w:rPr>
              <w:sz w:val="16"/>
              <w:szCs w:val="16"/>
            </w:rPr>
          </w:pPr>
          <w:r w:rsidRPr="00BD62E4">
            <w:rPr>
              <w:sz w:val="16"/>
              <w:szCs w:val="16"/>
            </w:rPr>
            <w:t>DBA Implementation Plan Template – v2.16</w:t>
          </w:r>
        </w:p>
      </w:tc>
    </w:tr>
  </w:tbl>
  <w:p w:rsidR="007F0AE0" w:rsidRDefault="007F0AE0" w:rsidP="00217E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0D9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0FF01741"/>
    <w:multiLevelType w:val="hybridMultilevel"/>
    <w:tmpl w:val="A796C5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0B2A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D5F6106"/>
    <w:multiLevelType w:val="hybridMultilevel"/>
    <w:tmpl w:val="85161F2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E4762C"/>
    <w:multiLevelType w:val="hybridMultilevel"/>
    <w:tmpl w:val="7C2C4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10596A"/>
    <w:multiLevelType w:val="hybridMultilevel"/>
    <w:tmpl w:val="0D5E1EAE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33D23660"/>
    <w:multiLevelType w:val="hybridMultilevel"/>
    <w:tmpl w:val="886CF9FA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3EC7B03"/>
    <w:multiLevelType w:val="singleLevel"/>
    <w:tmpl w:val="2628102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7C51E70"/>
    <w:multiLevelType w:val="hybridMultilevel"/>
    <w:tmpl w:val="4AD411D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1DA62E7"/>
    <w:multiLevelType w:val="multilevel"/>
    <w:tmpl w:val="C504BD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21C4003"/>
    <w:multiLevelType w:val="hybridMultilevel"/>
    <w:tmpl w:val="D1CE66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E45409"/>
    <w:multiLevelType w:val="hybridMultilevel"/>
    <w:tmpl w:val="B4F49E9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E351E4C"/>
    <w:multiLevelType w:val="hybridMultilevel"/>
    <w:tmpl w:val="0CD0D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3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4"/>
  </w:num>
  <w:num w:numId="13">
    <w:abstractNumId w:val="1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stylePaneFormatFilter w:val="3F01"/>
  <w:documentProtection w:edit="forms" w:enforcement="1" w:cryptProviderType="rsaFull" w:cryptAlgorithmClass="hash" w:cryptAlgorithmType="typeAny" w:cryptAlgorithmSid="4" w:cryptSpinCount="100000" w:hash="iwSpqa2OkV9PcVCEipEli8GUaRE=" w:salt="FCba8fmsVs+AkP9dug3XIg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F20F5C"/>
    <w:rsid w:val="0000080A"/>
    <w:rsid w:val="00004091"/>
    <w:rsid w:val="00004BB7"/>
    <w:rsid w:val="00004CC8"/>
    <w:rsid w:val="00011810"/>
    <w:rsid w:val="0002048D"/>
    <w:rsid w:val="0002089B"/>
    <w:rsid w:val="00022939"/>
    <w:rsid w:val="00027740"/>
    <w:rsid w:val="00027921"/>
    <w:rsid w:val="00037752"/>
    <w:rsid w:val="00042502"/>
    <w:rsid w:val="000427B1"/>
    <w:rsid w:val="000454EE"/>
    <w:rsid w:val="00055A08"/>
    <w:rsid w:val="000604D1"/>
    <w:rsid w:val="00060841"/>
    <w:rsid w:val="00060A1C"/>
    <w:rsid w:val="00061093"/>
    <w:rsid w:val="00062EDE"/>
    <w:rsid w:val="00063FD7"/>
    <w:rsid w:val="00064B7A"/>
    <w:rsid w:val="00064C07"/>
    <w:rsid w:val="00072A50"/>
    <w:rsid w:val="00073808"/>
    <w:rsid w:val="000740BB"/>
    <w:rsid w:val="00074393"/>
    <w:rsid w:val="00076283"/>
    <w:rsid w:val="0007779D"/>
    <w:rsid w:val="0007793B"/>
    <w:rsid w:val="00081C52"/>
    <w:rsid w:val="00083269"/>
    <w:rsid w:val="000835DB"/>
    <w:rsid w:val="000840C9"/>
    <w:rsid w:val="0008659C"/>
    <w:rsid w:val="00087AC3"/>
    <w:rsid w:val="00090E26"/>
    <w:rsid w:val="00090EA1"/>
    <w:rsid w:val="00096788"/>
    <w:rsid w:val="000A1978"/>
    <w:rsid w:val="000A299F"/>
    <w:rsid w:val="000A2C49"/>
    <w:rsid w:val="000A391B"/>
    <w:rsid w:val="000B46C1"/>
    <w:rsid w:val="000B720B"/>
    <w:rsid w:val="000C0166"/>
    <w:rsid w:val="000C343E"/>
    <w:rsid w:val="000D1417"/>
    <w:rsid w:val="000D1CBA"/>
    <w:rsid w:val="000D2D25"/>
    <w:rsid w:val="000E1332"/>
    <w:rsid w:val="000E2D1D"/>
    <w:rsid w:val="000E3C2F"/>
    <w:rsid w:val="000E5F99"/>
    <w:rsid w:val="000F04A1"/>
    <w:rsid w:val="000F2413"/>
    <w:rsid w:val="000F284E"/>
    <w:rsid w:val="000F3722"/>
    <w:rsid w:val="000F3CAE"/>
    <w:rsid w:val="000F5334"/>
    <w:rsid w:val="00100484"/>
    <w:rsid w:val="00100BD5"/>
    <w:rsid w:val="00101597"/>
    <w:rsid w:val="00101700"/>
    <w:rsid w:val="00101750"/>
    <w:rsid w:val="00102B1D"/>
    <w:rsid w:val="00102EB5"/>
    <w:rsid w:val="00106649"/>
    <w:rsid w:val="0010693C"/>
    <w:rsid w:val="00107694"/>
    <w:rsid w:val="00107E30"/>
    <w:rsid w:val="00110857"/>
    <w:rsid w:val="00111281"/>
    <w:rsid w:val="00114009"/>
    <w:rsid w:val="001146B0"/>
    <w:rsid w:val="0011739D"/>
    <w:rsid w:val="00117F59"/>
    <w:rsid w:val="0012180E"/>
    <w:rsid w:val="00123B1E"/>
    <w:rsid w:val="001247B9"/>
    <w:rsid w:val="00124EF4"/>
    <w:rsid w:val="00124F08"/>
    <w:rsid w:val="0012662A"/>
    <w:rsid w:val="00130534"/>
    <w:rsid w:val="00132475"/>
    <w:rsid w:val="00133F58"/>
    <w:rsid w:val="00134DF4"/>
    <w:rsid w:val="00135BF5"/>
    <w:rsid w:val="001438EC"/>
    <w:rsid w:val="0014401E"/>
    <w:rsid w:val="00146E32"/>
    <w:rsid w:val="00157F80"/>
    <w:rsid w:val="001614AB"/>
    <w:rsid w:val="001650BF"/>
    <w:rsid w:val="001655AF"/>
    <w:rsid w:val="00170E1A"/>
    <w:rsid w:val="00173563"/>
    <w:rsid w:val="00173C6C"/>
    <w:rsid w:val="00175C8C"/>
    <w:rsid w:val="00180935"/>
    <w:rsid w:val="001813A8"/>
    <w:rsid w:val="00181845"/>
    <w:rsid w:val="00182DAB"/>
    <w:rsid w:val="00184FB3"/>
    <w:rsid w:val="00190AFB"/>
    <w:rsid w:val="00194461"/>
    <w:rsid w:val="001A3964"/>
    <w:rsid w:val="001A3FB8"/>
    <w:rsid w:val="001B1C7F"/>
    <w:rsid w:val="001B5703"/>
    <w:rsid w:val="001B6C5C"/>
    <w:rsid w:val="001C033B"/>
    <w:rsid w:val="001C69B0"/>
    <w:rsid w:val="001D50CB"/>
    <w:rsid w:val="001D76B6"/>
    <w:rsid w:val="001E0EE7"/>
    <w:rsid w:val="001E3153"/>
    <w:rsid w:val="001E4A8F"/>
    <w:rsid w:val="001E5B7D"/>
    <w:rsid w:val="001F10C0"/>
    <w:rsid w:val="001F1658"/>
    <w:rsid w:val="002013A4"/>
    <w:rsid w:val="00201706"/>
    <w:rsid w:val="0020485C"/>
    <w:rsid w:val="002074B4"/>
    <w:rsid w:val="00211050"/>
    <w:rsid w:val="0021196C"/>
    <w:rsid w:val="002156E9"/>
    <w:rsid w:val="002161F3"/>
    <w:rsid w:val="00217EB8"/>
    <w:rsid w:val="00224B14"/>
    <w:rsid w:val="002309DD"/>
    <w:rsid w:val="00236D21"/>
    <w:rsid w:val="00237DFC"/>
    <w:rsid w:val="00240B06"/>
    <w:rsid w:val="00240E74"/>
    <w:rsid w:val="002411DB"/>
    <w:rsid w:val="00242A06"/>
    <w:rsid w:val="00242E00"/>
    <w:rsid w:val="00243240"/>
    <w:rsid w:val="002432DE"/>
    <w:rsid w:val="00250272"/>
    <w:rsid w:val="00250A19"/>
    <w:rsid w:val="00250F1E"/>
    <w:rsid w:val="002513B0"/>
    <w:rsid w:val="00251BAE"/>
    <w:rsid w:val="00253B86"/>
    <w:rsid w:val="002613D4"/>
    <w:rsid w:val="002667A6"/>
    <w:rsid w:val="0026760A"/>
    <w:rsid w:val="00267D28"/>
    <w:rsid w:val="002748B4"/>
    <w:rsid w:val="002748E5"/>
    <w:rsid w:val="00274949"/>
    <w:rsid w:val="00275A69"/>
    <w:rsid w:val="00276D0B"/>
    <w:rsid w:val="00276E6B"/>
    <w:rsid w:val="00277DE2"/>
    <w:rsid w:val="0028593C"/>
    <w:rsid w:val="002A3971"/>
    <w:rsid w:val="002B2448"/>
    <w:rsid w:val="002B3A7C"/>
    <w:rsid w:val="002B4E4B"/>
    <w:rsid w:val="002B6D1C"/>
    <w:rsid w:val="002B735A"/>
    <w:rsid w:val="002B7931"/>
    <w:rsid w:val="002C2531"/>
    <w:rsid w:val="002C2E1E"/>
    <w:rsid w:val="002C4BB6"/>
    <w:rsid w:val="002D0139"/>
    <w:rsid w:val="002D0685"/>
    <w:rsid w:val="002D34A7"/>
    <w:rsid w:val="002E0D4B"/>
    <w:rsid w:val="002E302F"/>
    <w:rsid w:val="002E3442"/>
    <w:rsid w:val="002E45EE"/>
    <w:rsid w:val="002E65EC"/>
    <w:rsid w:val="002F520F"/>
    <w:rsid w:val="002F5CF5"/>
    <w:rsid w:val="002F7246"/>
    <w:rsid w:val="002F7870"/>
    <w:rsid w:val="0030243D"/>
    <w:rsid w:val="00302620"/>
    <w:rsid w:val="003028F3"/>
    <w:rsid w:val="00310F0D"/>
    <w:rsid w:val="00311968"/>
    <w:rsid w:val="003133F5"/>
    <w:rsid w:val="0031581A"/>
    <w:rsid w:val="00316BE3"/>
    <w:rsid w:val="00320423"/>
    <w:rsid w:val="00324107"/>
    <w:rsid w:val="00326B6F"/>
    <w:rsid w:val="00330492"/>
    <w:rsid w:val="003310E7"/>
    <w:rsid w:val="003342F0"/>
    <w:rsid w:val="00336E8E"/>
    <w:rsid w:val="00341266"/>
    <w:rsid w:val="00342792"/>
    <w:rsid w:val="00346F11"/>
    <w:rsid w:val="00346F8D"/>
    <w:rsid w:val="003505FE"/>
    <w:rsid w:val="003535B5"/>
    <w:rsid w:val="00353F8E"/>
    <w:rsid w:val="003562E8"/>
    <w:rsid w:val="003563A6"/>
    <w:rsid w:val="00360672"/>
    <w:rsid w:val="003608F6"/>
    <w:rsid w:val="00360B8C"/>
    <w:rsid w:val="00361095"/>
    <w:rsid w:val="00362394"/>
    <w:rsid w:val="0036322C"/>
    <w:rsid w:val="00371B5D"/>
    <w:rsid w:val="00372742"/>
    <w:rsid w:val="0037410C"/>
    <w:rsid w:val="003746E4"/>
    <w:rsid w:val="00375E2B"/>
    <w:rsid w:val="00376281"/>
    <w:rsid w:val="003807BA"/>
    <w:rsid w:val="00390471"/>
    <w:rsid w:val="00392D74"/>
    <w:rsid w:val="00393BF9"/>
    <w:rsid w:val="00397D0F"/>
    <w:rsid w:val="003A2E8B"/>
    <w:rsid w:val="003A51F2"/>
    <w:rsid w:val="003B1B81"/>
    <w:rsid w:val="003B5843"/>
    <w:rsid w:val="003C2FAB"/>
    <w:rsid w:val="003C337C"/>
    <w:rsid w:val="003C45FA"/>
    <w:rsid w:val="003C6B58"/>
    <w:rsid w:val="003C709D"/>
    <w:rsid w:val="003C77D6"/>
    <w:rsid w:val="003D086A"/>
    <w:rsid w:val="003D4BA7"/>
    <w:rsid w:val="003D6C8A"/>
    <w:rsid w:val="003E0180"/>
    <w:rsid w:val="003E1303"/>
    <w:rsid w:val="003E3C0A"/>
    <w:rsid w:val="003E663C"/>
    <w:rsid w:val="003E6980"/>
    <w:rsid w:val="003F3104"/>
    <w:rsid w:val="003F5ECD"/>
    <w:rsid w:val="003F6DD6"/>
    <w:rsid w:val="003F7230"/>
    <w:rsid w:val="0040094D"/>
    <w:rsid w:val="00400B93"/>
    <w:rsid w:val="00403056"/>
    <w:rsid w:val="0040392F"/>
    <w:rsid w:val="00404CAC"/>
    <w:rsid w:val="00413A69"/>
    <w:rsid w:val="004156B9"/>
    <w:rsid w:val="004161AC"/>
    <w:rsid w:val="004172F6"/>
    <w:rsid w:val="00421102"/>
    <w:rsid w:val="00422559"/>
    <w:rsid w:val="00422EE7"/>
    <w:rsid w:val="00423E56"/>
    <w:rsid w:val="00424157"/>
    <w:rsid w:val="004276D1"/>
    <w:rsid w:val="00430743"/>
    <w:rsid w:val="00430817"/>
    <w:rsid w:val="00432A74"/>
    <w:rsid w:val="00436D5D"/>
    <w:rsid w:val="004375C2"/>
    <w:rsid w:val="004409B5"/>
    <w:rsid w:val="00443890"/>
    <w:rsid w:val="004439B2"/>
    <w:rsid w:val="004439F3"/>
    <w:rsid w:val="004501C4"/>
    <w:rsid w:val="004504BB"/>
    <w:rsid w:val="00450692"/>
    <w:rsid w:val="004523FF"/>
    <w:rsid w:val="0046347F"/>
    <w:rsid w:val="0046704B"/>
    <w:rsid w:val="00471EBF"/>
    <w:rsid w:val="00472B7B"/>
    <w:rsid w:val="004751A2"/>
    <w:rsid w:val="004761FA"/>
    <w:rsid w:val="0049231A"/>
    <w:rsid w:val="00495ABA"/>
    <w:rsid w:val="0049667E"/>
    <w:rsid w:val="0049699A"/>
    <w:rsid w:val="004A01C3"/>
    <w:rsid w:val="004A2DFC"/>
    <w:rsid w:val="004A5539"/>
    <w:rsid w:val="004A59F1"/>
    <w:rsid w:val="004A66F7"/>
    <w:rsid w:val="004B0A2A"/>
    <w:rsid w:val="004B233F"/>
    <w:rsid w:val="004B7797"/>
    <w:rsid w:val="004C1A6B"/>
    <w:rsid w:val="004C43E5"/>
    <w:rsid w:val="004C5365"/>
    <w:rsid w:val="004D2BAE"/>
    <w:rsid w:val="004D35F9"/>
    <w:rsid w:val="004D3C17"/>
    <w:rsid w:val="004D45F4"/>
    <w:rsid w:val="004E73C7"/>
    <w:rsid w:val="004F10A2"/>
    <w:rsid w:val="004F31D4"/>
    <w:rsid w:val="005061CC"/>
    <w:rsid w:val="005074F7"/>
    <w:rsid w:val="00510154"/>
    <w:rsid w:val="0051130C"/>
    <w:rsid w:val="0051262C"/>
    <w:rsid w:val="00515CC9"/>
    <w:rsid w:val="00517C22"/>
    <w:rsid w:val="0052033D"/>
    <w:rsid w:val="00520BBE"/>
    <w:rsid w:val="005238A1"/>
    <w:rsid w:val="0053268C"/>
    <w:rsid w:val="005333DD"/>
    <w:rsid w:val="0053348A"/>
    <w:rsid w:val="005341F5"/>
    <w:rsid w:val="005373A7"/>
    <w:rsid w:val="00537AEF"/>
    <w:rsid w:val="00542794"/>
    <w:rsid w:val="00542A2A"/>
    <w:rsid w:val="005456F7"/>
    <w:rsid w:val="0054667D"/>
    <w:rsid w:val="005473D7"/>
    <w:rsid w:val="00547A63"/>
    <w:rsid w:val="00547E53"/>
    <w:rsid w:val="00552088"/>
    <w:rsid w:val="00553646"/>
    <w:rsid w:val="00555B1F"/>
    <w:rsid w:val="00561DB0"/>
    <w:rsid w:val="005659EA"/>
    <w:rsid w:val="0057029B"/>
    <w:rsid w:val="00575D41"/>
    <w:rsid w:val="005809FB"/>
    <w:rsid w:val="00582CB9"/>
    <w:rsid w:val="00584F2E"/>
    <w:rsid w:val="005860B3"/>
    <w:rsid w:val="0058788D"/>
    <w:rsid w:val="00594811"/>
    <w:rsid w:val="0059551D"/>
    <w:rsid w:val="0059588B"/>
    <w:rsid w:val="0059697B"/>
    <w:rsid w:val="005A1BDE"/>
    <w:rsid w:val="005A47D7"/>
    <w:rsid w:val="005A6C35"/>
    <w:rsid w:val="005B04C2"/>
    <w:rsid w:val="005B55D2"/>
    <w:rsid w:val="005B58C1"/>
    <w:rsid w:val="005B5D80"/>
    <w:rsid w:val="005B6256"/>
    <w:rsid w:val="005B7023"/>
    <w:rsid w:val="005C6D39"/>
    <w:rsid w:val="005D336C"/>
    <w:rsid w:val="005E21C6"/>
    <w:rsid w:val="005E72AE"/>
    <w:rsid w:val="005F0411"/>
    <w:rsid w:val="005F213B"/>
    <w:rsid w:val="005F3D9F"/>
    <w:rsid w:val="005F63BE"/>
    <w:rsid w:val="005F7BCF"/>
    <w:rsid w:val="00600D35"/>
    <w:rsid w:val="00602610"/>
    <w:rsid w:val="006034DF"/>
    <w:rsid w:val="00603FED"/>
    <w:rsid w:val="0061104B"/>
    <w:rsid w:val="00613A92"/>
    <w:rsid w:val="00615DC6"/>
    <w:rsid w:val="00616A62"/>
    <w:rsid w:val="006200FC"/>
    <w:rsid w:val="006248A6"/>
    <w:rsid w:val="00631790"/>
    <w:rsid w:val="00632156"/>
    <w:rsid w:val="00634F5E"/>
    <w:rsid w:val="006367B4"/>
    <w:rsid w:val="00642846"/>
    <w:rsid w:val="00643AC5"/>
    <w:rsid w:val="00646A53"/>
    <w:rsid w:val="00650776"/>
    <w:rsid w:val="0065423C"/>
    <w:rsid w:val="00663793"/>
    <w:rsid w:val="00663949"/>
    <w:rsid w:val="006641E1"/>
    <w:rsid w:val="006645B1"/>
    <w:rsid w:val="00666E67"/>
    <w:rsid w:val="00675470"/>
    <w:rsid w:val="00675812"/>
    <w:rsid w:val="006770AA"/>
    <w:rsid w:val="00677885"/>
    <w:rsid w:val="006810AE"/>
    <w:rsid w:val="00681A9D"/>
    <w:rsid w:val="00687AE5"/>
    <w:rsid w:val="006909B8"/>
    <w:rsid w:val="0069275D"/>
    <w:rsid w:val="006934E1"/>
    <w:rsid w:val="00694274"/>
    <w:rsid w:val="0069518F"/>
    <w:rsid w:val="00696226"/>
    <w:rsid w:val="006A08A7"/>
    <w:rsid w:val="006A3F0B"/>
    <w:rsid w:val="006A438F"/>
    <w:rsid w:val="006A799E"/>
    <w:rsid w:val="006B4812"/>
    <w:rsid w:val="006B7BDA"/>
    <w:rsid w:val="006C11BE"/>
    <w:rsid w:val="006C236E"/>
    <w:rsid w:val="006C28AB"/>
    <w:rsid w:val="006C2932"/>
    <w:rsid w:val="006D6729"/>
    <w:rsid w:val="006E3C70"/>
    <w:rsid w:val="006E5646"/>
    <w:rsid w:val="006E61DE"/>
    <w:rsid w:val="006F055A"/>
    <w:rsid w:val="006F505B"/>
    <w:rsid w:val="006F641C"/>
    <w:rsid w:val="006F67F1"/>
    <w:rsid w:val="006F79CC"/>
    <w:rsid w:val="00702107"/>
    <w:rsid w:val="00702E3E"/>
    <w:rsid w:val="00710046"/>
    <w:rsid w:val="00710486"/>
    <w:rsid w:val="0071050B"/>
    <w:rsid w:val="00710FBC"/>
    <w:rsid w:val="007124C2"/>
    <w:rsid w:val="0071286B"/>
    <w:rsid w:val="00716986"/>
    <w:rsid w:val="00722173"/>
    <w:rsid w:val="00723DD0"/>
    <w:rsid w:val="00724AF1"/>
    <w:rsid w:val="00724B1D"/>
    <w:rsid w:val="00725ED9"/>
    <w:rsid w:val="00736E3D"/>
    <w:rsid w:val="0073707E"/>
    <w:rsid w:val="00741C14"/>
    <w:rsid w:val="00742F0B"/>
    <w:rsid w:val="0074307E"/>
    <w:rsid w:val="00743FA2"/>
    <w:rsid w:val="00747E5C"/>
    <w:rsid w:val="00750F5F"/>
    <w:rsid w:val="007512A0"/>
    <w:rsid w:val="00751558"/>
    <w:rsid w:val="00756D9C"/>
    <w:rsid w:val="00762B2E"/>
    <w:rsid w:val="007632A8"/>
    <w:rsid w:val="007642E9"/>
    <w:rsid w:val="0076438E"/>
    <w:rsid w:val="00767258"/>
    <w:rsid w:val="00770148"/>
    <w:rsid w:val="00773882"/>
    <w:rsid w:val="007739A4"/>
    <w:rsid w:val="00773B71"/>
    <w:rsid w:val="00773DB8"/>
    <w:rsid w:val="007758A2"/>
    <w:rsid w:val="00775F1C"/>
    <w:rsid w:val="00776660"/>
    <w:rsid w:val="007800B4"/>
    <w:rsid w:val="00780777"/>
    <w:rsid w:val="0078236C"/>
    <w:rsid w:val="00784425"/>
    <w:rsid w:val="00785817"/>
    <w:rsid w:val="00787FB0"/>
    <w:rsid w:val="007915C7"/>
    <w:rsid w:val="00791725"/>
    <w:rsid w:val="00791EBF"/>
    <w:rsid w:val="007A12A9"/>
    <w:rsid w:val="007A152F"/>
    <w:rsid w:val="007A7ADA"/>
    <w:rsid w:val="007B2349"/>
    <w:rsid w:val="007B27CA"/>
    <w:rsid w:val="007B4FAE"/>
    <w:rsid w:val="007B5B1A"/>
    <w:rsid w:val="007B6FF4"/>
    <w:rsid w:val="007B788A"/>
    <w:rsid w:val="007C4CE2"/>
    <w:rsid w:val="007C6EC9"/>
    <w:rsid w:val="007C7241"/>
    <w:rsid w:val="007C775F"/>
    <w:rsid w:val="007C7907"/>
    <w:rsid w:val="007D3779"/>
    <w:rsid w:val="007D4ED7"/>
    <w:rsid w:val="007E0B3B"/>
    <w:rsid w:val="007E25FF"/>
    <w:rsid w:val="007F0AE0"/>
    <w:rsid w:val="00801F84"/>
    <w:rsid w:val="00802F4B"/>
    <w:rsid w:val="00805DD5"/>
    <w:rsid w:val="008072FD"/>
    <w:rsid w:val="0081389F"/>
    <w:rsid w:val="008142AF"/>
    <w:rsid w:val="00814D3D"/>
    <w:rsid w:val="008161D9"/>
    <w:rsid w:val="00817751"/>
    <w:rsid w:val="00821016"/>
    <w:rsid w:val="0082102A"/>
    <w:rsid w:val="00821E9C"/>
    <w:rsid w:val="0082200A"/>
    <w:rsid w:val="00824B4D"/>
    <w:rsid w:val="008265D5"/>
    <w:rsid w:val="008332FA"/>
    <w:rsid w:val="008357AA"/>
    <w:rsid w:val="00836E6B"/>
    <w:rsid w:val="00837307"/>
    <w:rsid w:val="0084100E"/>
    <w:rsid w:val="00841237"/>
    <w:rsid w:val="0084161C"/>
    <w:rsid w:val="008418FD"/>
    <w:rsid w:val="008437F6"/>
    <w:rsid w:val="0084426E"/>
    <w:rsid w:val="00846372"/>
    <w:rsid w:val="00846857"/>
    <w:rsid w:val="00847988"/>
    <w:rsid w:val="008507D0"/>
    <w:rsid w:val="00853BCD"/>
    <w:rsid w:val="0085715F"/>
    <w:rsid w:val="00860C4B"/>
    <w:rsid w:val="00862E21"/>
    <w:rsid w:val="00863227"/>
    <w:rsid w:val="00867710"/>
    <w:rsid w:val="00876CAB"/>
    <w:rsid w:val="00876E6A"/>
    <w:rsid w:val="008802A6"/>
    <w:rsid w:val="0088093D"/>
    <w:rsid w:val="0088195A"/>
    <w:rsid w:val="008959C9"/>
    <w:rsid w:val="00897E8B"/>
    <w:rsid w:val="008A27F8"/>
    <w:rsid w:val="008A5F7C"/>
    <w:rsid w:val="008B36D1"/>
    <w:rsid w:val="008B389A"/>
    <w:rsid w:val="008B4605"/>
    <w:rsid w:val="008B5440"/>
    <w:rsid w:val="008B7AA6"/>
    <w:rsid w:val="008C1853"/>
    <w:rsid w:val="008C5813"/>
    <w:rsid w:val="008C5C9E"/>
    <w:rsid w:val="008D2B46"/>
    <w:rsid w:val="008D3D58"/>
    <w:rsid w:val="008D435B"/>
    <w:rsid w:val="008D5AB2"/>
    <w:rsid w:val="008E4257"/>
    <w:rsid w:val="008F24BA"/>
    <w:rsid w:val="0090011F"/>
    <w:rsid w:val="009024F7"/>
    <w:rsid w:val="00902970"/>
    <w:rsid w:val="00905B51"/>
    <w:rsid w:val="00910DAC"/>
    <w:rsid w:val="00911E87"/>
    <w:rsid w:val="00913DD5"/>
    <w:rsid w:val="00914D90"/>
    <w:rsid w:val="00915367"/>
    <w:rsid w:val="00925965"/>
    <w:rsid w:val="00930B42"/>
    <w:rsid w:val="0093238A"/>
    <w:rsid w:val="00940150"/>
    <w:rsid w:val="0094443A"/>
    <w:rsid w:val="00950D40"/>
    <w:rsid w:val="00950EC2"/>
    <w:rsid w:val="0095439A"/>
    <w:rsid w:val="009549AA"/>
    <w:rsid w:val="00956FAB"/>
    <w:rsid w:val="00957225"/>
    <w:rsid w:val="00960F8B"/>
    <w:rsid w:val="00965B3A"/>
    <w:rsid w:val="009719D2"/>
    <w:rsid w:val="00972852"/>
    <w:rsid w:val="00975E16"/>
    <w:rsid w:val="00976A24"/>
    <w:rsid w:val="0098630E"/>
    <w:rsid w:val="00987231"/>
    <w:rsid w:val="00991E20"/>
    <w:rsid w:val="00996564"/>
    <w:rsid w:val="00996D9D"/>
    <w:rsid w:val="00997339"/>
    <w:rsid w:val="009A47C9"/>
    <w:rsid w:val="009A4CD5"/>
    <w:rsid w:val="009A5906"/>
    <w:rsid w:val="009B3570"/>
    <w:rsid w:val="009B3ED1"/>
    <w:rsid w:val="009B694A"/>
    <w:rsid w:val="009B69BA"/>
    <w:rsid w:val="009C023C"/>
    <w:rsid w:val="009D087C"/>
    <w:rsid w:val="009E08B9"/>
    <w:rsid w:val="009E0979"/>
    <w:rsid w:val="009E0C89"/>
    <w:rsid w:val="009E35EA"/>
    <w:rsid w:val="009E6140"/>
    <w:rsid w:val="009E6932"/>
    <w:rsid w:val="009E758A"/>
    <w:rsid w:val="009F0B07"/>
    <w:rsid w:val="009F0EB8"/>
    <w:rsid w:val="009F1A31"/>
    <w:rsid w:val="009F5599"/>
    <w:rsid w:val="009F58C8"/>
    <w:rsid w:val="00A00CFA"/>
    <w:rsid w:val="00A01BB4"/>
    <w:rsid w:val="00A0537D"/>
    <w:rsid w:val="00A05ECB"/>
    <w:rsid w:val="00A105A5"/>
    <w:rsid w:val="00A15325"/>
    <w:rsid w:val="00A154C7"/>
    <w:rsid w:val="00A205E9"/>
    <w:rsid w:val="00A208F2"/>
    <w:rsid w:val="00A2311A"/>
    <w:rsid w:val="00A242CC"/>
    <w:rsid w:val="00A3205A"/>
    <w:rsid w:val="00A32286"/>
    <w:rsid w:val="00A35773"/>
    <w:rsid w:val="00A35A54"/>
    <w:rsid w:val="00A42817"/>
    <w:rsid w:val="00A43003"/>
    <w:rsid w:val="00A4366E"/>
    <w:rsid w:val="00A45221"/>
    <w:rsid w:val="00A4541A"/>
    <w:rsid w:val="00A47808"/>
    <w:rsid w:val="00A608CB"/>
    <w:rsid w:val="00A617CC"/>
    <w:rsid w:val="00A61ACB"/>
    <w:rsid w:val="00A635C8"/>
    <w:rsid w:val="00A6660B"/>
    <w:rsid w:val="00A7067D"/>
    <w:rsid w:val="00A739E2"/>
    <w:rsid w:val="00A747A4"/>
    <w:rsid w:val="00A7484A"/>
    <w:rsid w:val="00A75FF1"/>
    <w:rsid w:val="00A835F9"/>
    <w:rsid w:val="00A849CA"/>
    <w:rsid w:val="00A84E79"/>
    <w:rsid w:val="00A902EA"/>
    <w:rsid w:val="00A9350F"/>
    <w:rsid w:val="00A9703F"/>
    <w:rsid w:val="00AA0A97"/>
    <w:rsid w:val="00AA33D7"/>
    <w:rsid w:val="00AA55D1"/>
    <w:rsid w:val="00AA6B55"/>
    <w:rsid w:val="00AB0BF0"/>
    <w:rsid w:val="00AB3309"/>
    <w:rsid w:val="00AB5A6D"/>
    <w:rsid w:val="00AB7356"/>
    <w:rsid w:val="00AC14DE"/>
    <w:rsid w:val="00AC17F4"/>
    <w:rsid w:val="00AC1ED0"/>
    <w:rsid w:val="00AC333F"/>
    <w:rsid w:val="00AC65AB"/>
    <w:rsid w:val="00AC7A12"/>
    <w:rsid w:val="00AC7BF9"/>
    <w:rsid w:val="00AD32C7"/>
    <w:rsid w:val="00AD337D"/>
    <w:rsid w:val="00AD35C6"/>
    <w:rsid w:val="00AD36A2"/>
    <w:rsid w:val="00AD4CA8"/>
    <w:rsid w:val="00AD7CF4"/>
    <w:rsid w:val="00AE11EB"/>
    <w:rsid w:val="00AF5266"/>
    <w:rsid w:val="00B00B43"/>
    <w:rsid w:val="00B012A2"/>
    <w:rsid w:val="00B01FEC"/>
    <w:rsid w:val="00B03311"/>
    <w:rsid w:val="00B04300"/>
    <w:rsid w:val="00B04494"/>
    <w:rsid w:val="00B06DF9"/>
    <w:rsid w:val="00B07A4A"/>
    <w:rsid w:val="00B10BF6"/>
    <w:rsid w:val="00B161D7"/>
    <w:rsid w:val="00B20F12"/>
    <w:rsid w:val="00B21352"/>
    <w:rsid w:val="00B231F0"/>
    <w:rsid w:val="00B24270"/>
    <w:rsid w:val="00B24EA0"/>
    <w:rsid w:val="00B32C1E"/>
    <w:rsid w:val="00B33478"/>
    <w:rsid w:val="00B33EC4"/>
    <w:rsid w:val="00B342B3"/>
    <w:rsid w:val="00B370CA"/>
    <w:rsid w:val="00B4146A"/>
    <w:rsid w:val="00B458ED"/>
    <w:rsid w:val="00B5160C"/>
    <w:rsid w:val="00B521AC"/>
    <w:rsid w:val="00B531BA"/>
    <w:rsid w:val="00B56954"/>
    <w:rsid w:val="00B62FE1"/>
    <w:rsid w:val="00B63CA4"/>
    <w:rsid w:val="00B66B95"/>
    <w:rsid w:val="00B711CB"/>
    <w:rsid w:val="00B72698"/>
    <w:rsid w:val="00B72CF7"/>
    <w:rsid w:val="00B76A46"/>
    <w:rsid w:val="00B77DF4"/>
    <w:rsid w:val="00B815C8"/>
    <w:rsid w:val="00B84C99"/>
    <w:rsid w:val="00B87533"/>
    <w:rsid w:val="00B9019B"/>
    <w:rsid w:val="00B91761"/>
    <w:rsid w:val="00BA02EF"/>
    <w:rsid w:val="00BA2EAF"/>
    <w:rsid w:val="00BA6A23"/>
    <w:rsid w:val="00BB0451"/>
    <w:rsid w:val="00BC0120"/>
    <w:rsid w:val="00BC0869"/>
    <w:rsid w:val="00BC1F42"/>
    <w:rsid w:val="00BC4895"/>
    <w:rsid w:val="00BC6C69"/>
    <w:rsid w:val="00BC79D4"/>
    <w:rsid w:val="00BD2C52"/>
    <w:rsid w:val="00BD320A"/>
    <w:rsid w:val="00BD577C"/>
    <w:rsid w:val="00BD5D39"/>
    <w:rsid w:val="00BD62E4"/>
    <w:rsid w:val="00BE1DBF"/>
    <w:rsid w:val="00BE4B44"/>
    <w:rsid w:val="00BE7500"/>
    <w:rsid w:val="00BF0B8C"/>
    <w:rsid w:val="00BF1A3D"/>
    <w:rsid w:val="00BF4B22"/>
    <w:rsid w:val="00BF554A"/>
    <w:rsid w:val="00C00E9F"/>
    <w:rsid w:val="00C02B7F"/>
    <w:rsid w:val="00C0456B"/>
    <w:rsid w:val="00C045DA"/>
    <w:rsid w:val="00C04888"/>
    <w:rsid w:val="00C04AB5"/>
    <w:rsid w:val="00C04BF7"/>
    <w:rsid w:val="00C06A29"/>
    <w:rsid w:val="00C06CDF"/>
    <w:rsid w:val="00C16B7C"/>
    <w:rsid w:val="00C212F3"/>
    <w:rsid w:val="00C22091"/>
    <w:rsid w:val="00C2282D"/>
    <w:rsid w:val="00C22A0E"/>
    <w:rsid w:val="00C23332"/>
    <w:rsid w:val="00C3026C"/>
    <w:rsid w:val="00C30744"/>
    <w:rsid w:val="00C338CB"/>
    <w:rsid w:val="00C3454B"/>
    <w:rsid w:val="00C41368"/>
    <w:rsid w:val="00C452AA"/>
    <w:rsid w:val="00C47304"/>
    <w:rsid w:val="00C516C7"/>
    <w:rsid w:val="00C617FE"/>
    <w:rsid w:val="00C618AD"/>
    <w:rsid w:val="00C6193A"/>
    <w:rsid w:val="00C6491C"/>
    <w:rsid w:val="00C66F1F"/>
    <w:rsid w:val="00C67BF2"/>
    <w:rsid w:val="00C71D5F"/>
    <w:rsid w:val="00C73F83"/>
    <w:rsid w:val="00C81694"/>
    <w:rsid w:val="00C836A2"/>
    <w:rsid w:val="00C83942"/>
    <w:rsid w:val="00C841CE"/>
    <w:rsid w:val="00C909D6"/>
    <w:rsid w:val="00C93B9D"/>
    <w:rsid w:val="00C945E4"/>
    <w:rsid w:val="00CA01F8"/>
    <w:rsid w:val="00CA1055"/>
    <w:rsid w:val="00CA1DB0"/>
    <w:rsid w:val="00CA2740"/>
    <w:rsid w:val="00CA2EBD"/>
    <w:rsid w:val="00CA50DA"/>
    <w:rsid w:val="00CB0A9D"/>
    <w:rsid w:val="00CB4CB7"/>
    <w:rsid w:val="00CC01CE"/>
    <w:rsid w:val="00CC0378"/>
    <w:rsid w:val="00CC1171"/>
    <w:rsid w:val="00CC1A42"/>
    <w:rsid w:val="00CC2D2A"/>
    <w:rsid w:val="00CD3D64"/>
    <w:rsid w:val="00CD70C6"/>
    <w:rsid w:val="00CE1314"/>
    <w:rsid w:val="00CE16E2"/>
    <w:rsid w:val="00CE3C2D"/>
    <w:rsid w:val="00CF15D4"/>
    <w:rsid w:val="00CF1ECE"/>
    <w:rsid w:val="00CF330F"/>
    <w:rsid w:val="00CF3B78"/>
    <w:rsid w:val="00CF5F85"/>
    <w:rsid w:val="00CF6233"/>
    <w:rsid w:val="00CF62F0"/>
    <w:rsid w:val="00D02E52"/>
    <w:rsid w:val="00D04062"/>
    <w:rsid w:val="00D06417"/>
    <w:rsid w:val="00D07E63"/>
    <w:rsid w:val="00D10F83"/>
    <w:rsid w:val="00D110E3"/>
    <w:rsid w:val="00D14AEB"/>
    <w:rsid w:val="00D22EC8"/>
    <w:rsid w:val="00D234AB"/>
    <w:rsid w:val="00D2398D"/>
    <w:rsid w:val="00D23CDD"/>
    <w:rsid w:val="00D3364C"/>
    <w:rsid w:val="00D34877"/>
    <w:rsid w:val="00D417F8"/>
    <w:rsid w:val="00D47CAF"/>
    <w:rsid w:val="00D50BB5"/>
    <w:rsid w:val="00D517C4"/>
    <w:rsid w:val="00D55F73"/>
    <w:rsid w:val="00D566A5"/>
    <w:rsid w:val="00D6198C"/>
    <w:rsid w:val="00D63809"/>
    <w:rsid w:val="00D64BFD"/>
    <w:rsid w:val="00D65B64"/>
    <w:rsid w:val="00D66AE8"/>
    <w:rsid w:val="00D66EB7"/>
    <w:rsid w:val="00D6734A"/>
    <w:rsid w:val="00D67EE6"/>
    <w:rsid w:val="00D70990"/>
    <w:rsid w:val="00D71B8F"/>
    <w:rsid w:val="00D76290"/>
    <w:rsid w:val="00D81F8E"/>
    <w:rsid w:val="00D82010"/>
    <w:rsid w:val="00D843B2"/>
    <w:rsid w:val="00D96408"/>
    <w:rsid w:val="00D97B5E"/>
    <w:rsid w:val="00DA2AEC"/>
    <w:rsid w:val="00DA7E06"/>
    <w:rsid w:val="00DB032F"/>
    <w:rsid w:val="00DB6955"/>
    <w:rsid w:val="00DC0E46"/>
    <w:rsid w:val="00DC21A0"/>
    <w:rsid w:val="00DC4739"/>
    <w:rsid w:val="00DC4B04"/>
    <w:rsid w:val="00DC547C"/>
    <w:rsid w:val="00DC5B1A"/>
    <w:rsid w:val="00DC6762"/>
    <w:rsid w:val="00DD1C61"/>
    <w:rsid w:val="00DD3E7D"/>
    <w:rsid w:val="00DD4EC6"/>
    <w:rsid w:val="00DD5497"/>
    <w:rsid w:val="00DD5F78"/>
    <w:rsid w:val="00DE69B9"/>
    <w:rsid w:val="00DF518E"/>
    <w:rsid w:val="00DF712B"/>
    <w:rsid w:val="00E02BE7"/>
    <w:rsid w:val="00E053DD"/>
    <w:rsid w:val="00E0560F"/>
    <w:rsid w:val="00E06354"/>
    <w:rsid w:val="00E1007A"/>
    <w:rsid w:val="00E10A57"/>
    <w:rsid w:val="00E12AF0"/>
    <w:rsid w:val="00E24B9C"/>
    <w:rsid w:val="00E257C8"/>
    <w:rsid w:val="00E3499C"/>
    <w:rsid w:val="00E37952"/>
    <w:rsid w:val="00E40928"/>
    <w:rsid w:val="00E409C8"/>
    <w:rsid w:val="00E41856"/>
    <w:rsid w:val="00E42FDF"/>
    <w:rsid w:val="00E4347B"/>
    <w:rsid w:val="00E44D42"/>
    <w:rsid w:val="00E4632B"/>
    <w:rsid w:val="00E47365"/>
    <w:rsid w:val="00E56A1C"/>
    <w:rsid w:val="00E56EE0"/>
    <w:rsid w:val="00E607CA"/>
    <w:rsid w:val="00E6350D"/>
    <w:rsid w:val="00E64D8E"/>
    <w:rsid w:val="00E65999"/>
    <w:rsid w:val="00E679D3"/>
    <w:rsid w:val="00E7519F"/>
    <w:rsid w:val="00E84A5E"/>
    <w:rsid w:val="00E853D3"/>
    <w:rsid w:val="00E90482"/>
    <w:rsid w:val="00E95720"/>
    <w:rsid w:val="00E969E9"/>
    <w:rsid w:val="00E96D34"/>
    <w:rsid w:val="00E96F19"/>
    <w:rsid w:val="00EA335B"/>
    <w:rsid w:val="00EA7183"/>
    <w:rsid w:val="00EB477D"/>
    <w:rsid w:val="00EB6863"/>
    <w:rsid w:val="00EC13A6"/>
    <w:rsid w:val="00EC3A31"/>
    <w:rsid w:val="00ED0C74"/>
    <w:rsid w:val="00ED6A68"/>
    <w:rsid w:val="00EE1292"/>
    <w:rsid w:val="00EE2904"/>
    <w:rsid w:val="00EE40DC"/>
    <w:rsid w:val="00EF4A00"/>
    <w:rsid w:val="00EF4AD6"/>
    <w:rsid w:val="00EF574A"/>
    <w:rsid w:val="00F0138C"/>
    <w:rsid w:val="00F041D8"/>
    <w:rsid w:val="00F057D9"/>
    <w:rsid w:val="00F061A7"/>
    <w:rsid w:val="00F067B0"/>
    <w:rsid w:val="00F073FA"/>
    <w:rsid w:val="00F07A51"/>
    <w:rsid w:val="00F141AA"/>
    <w:rsid w:val="00F158F6"/>
    <w:rsid w:val="00F20F5C"/>
    <w:rsid w:val="00F21F58"/>
    <w:rsid w:val="00F34488"/>
    <w:rsid w:val="00F34A85"/>
    <w:rsid w:val="00F37415"/>
    <w:rsid w:val="00F43D18"/>
    <w:rsid w:val="00F51CAF"/>
    <w:rsid w:val="00F5284C"/>
    <w:rsid w:val="00F574D0"/>
    <w:rsid w:val="00F60255"/>
    <w:rsid w:val="00F61FD8"/>
    <w:rsid w:val="00F632BD"/>
    <w:rsid w:val="00F65563"/>
    <w:rsid w:val="00F65CBF"/>
    <w:rsid w:val="00F65FCB"/>
    <w:rsid w:val="00F6668C"/>
    <w:rsid w:val="00F7357D"/>
    <w:rsid w:val="00F77291"/>
    <w:rsid w:val="00F778B7"/>
    <w:rsid w:val="00F824C3"/>
    <w:rsid w:val="00F8361F"/>
    <w:rsid w:val="00F84C38"/>
    <w:rsid w:val="00F900D8"/>
    <w:rsid w:val="00F949B9"/>
    <w:rsid w:val="00F95019"/>
    <w:rsid w:val="00F97818"/>
    <w:rsid w:val="00FA003F"/>
    <w:rsid w:val="00FA1578"/>
    <w:rsid w:val="00FA5B95"/>
    <w:rsid w:val="00FB31D0"/>
    <w:rsid w:val="00FB3897"/>
    <w:rsid w:val="00FC062F"/>
    <w:rsid w:val="00FC1E90"/>
    <w:rsid w:val="00FC4A27"/>
    <w:rsid w:val="00FC4B14"/>
    <w:rsid w:val="00FC562D"/>
    <w:rsid w:val="00FD10E6"/>
    <w:rsid w:val="00FE0083"/>
    <w:rsid w:val="00FE2AF0"/>
    <w:rsid w:val="00FE7CD0"/>
    <w:rsid w:val="00FF0E55"/>
    <w:rsid w:val="00FF27D8"/>
    <w:rsid w:val="00FF4DF9"/>
    <w:rsid w:val="00FF4E78"/>
    <w:rsid w:val="00FF5131"/>
    <w:rsid w:val="00FF51A5"/>
    <w:rsid w:val="00FF7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80A"/>
  </w:style>
  <w:style w:type="paragraph" w:styleId="Heading1">
    <w:name w:val="heading 1"/>
    <w:basedOn w:val="Normal"/>
    <w:next w:val="Normal"/>
    <w:qFormat/>
    <w:rsid w:val="007B2349"/>
    <w:pPr>
      <w:keepNext/>
      <w:numPr>
        <w:numId w:val="2"/>
      </w:numPr>
      <w:spacing w:before="240" w:after="360"/>
      <w:outlineLvl w:val="0"/>
    </w:pPr>
    <w:rPr>
      <w:rFonts w:ascii="Arial" w:hAnsi="Arial"/>
      <w:b/>
      <w:color w:val="000000"/>
      <w:sz w:val="28"/>
    </w:rPr>
  </w:style>
  <w:style w:type="paragraph" w:styleId="Heading2">
    <w:name w:val="heading 2"/>
    <w:basedOn w:val="Normal"/>
    <w:next w:val="Normal"/>
    <w:qFormat/>
    <w:rsid w:val="007B2349"/>
    <w:pPr>
      <w:keepNext/>
      <w:numPr>
        <w:ilvl w:val="1"/>
        <w:numId w:val="2"/>
      </w:numPr>
      <w:tabs>
        <w:tab w:val="left" w:pos="540"/>
      </w:tabs>
      <w:spacing w:before="120" w:after="240"/>
      <w:outlineLvl w:val="1"/>
    </w:pPr>
    <w:rPr>
      <w:rFonts w:ascii="Arial" w:hAnsi="Arial"/>
      <w:b/>
      <w:i/>
      <w:sz w:val="22"/>
    </w:rPr>
  </w:style>
  <w:style w:type="paragraph" w:styleId="Heading3">
    <w:name w:val="heading 3"/>
    <w:basedOn w:val="Normal"/>
    <w:next w:val="Normal"/>
    <w:qFormat/>
    <w:rsid w:val="007B2349"/>
    <w:pPr>
      <w:keepNext/>
      <w:numPr>
        <w:ilvl w:val="2"/>
        <w:numId w:val="2"/>
      </w:numPr>
      <w:spacing w:before="120" w:after="240"/>
      <w:outlineLvl w:val="2"/>
    </w:pPr>
    <w:rPr>
      <w:rFonts w:ascii="Arial" w:hAnsi="Arial"/>
      <w:i/>
      <w:sz w:val="22"/>
    </w:rPr>
  </w:style>
  <w:style w:type="paragraph" w:styleId="Heading4">
    <w:name w:val="heading 4"/>
    <w:basedOn w:val="Heading3"/>
    <w:next w:val="Normal"/>
    <w:qFormat/>
    <w:rsid w:val="007B2349"/>
    <w:pPr>
      <w:numPr>
        <w:ilvl w:val="3"/>
      </w:numPr>
      <w:tabs>
        <w:tab w:val="clear" w:pos="864"/>
        <w:tab w:val="num" w:pos="360"/>
        <w:tab w:val="left" w:pos="1980"/>
        <w:tab w:val="left" w:pos="2700"/>
      </w:tabs>
      <w:outlineLvl w:val="3"/>
    </w:pPr>
    <w:rPr>
      <w:sz w:val="20"/>
      <w:u w:val="single"/>
    </w:rPr>
  </w:style>
  <w:style w:type="paragraph" w:styleId="Heading5">
    <w:name w:val="heading 5"/>
    <w:basedOn w:val="Normal"/>
    <w:next w:val="Normal"/>
    <w:qFormat/>
    <w:rsid w:val="007B2349"/>
    <w:pPr>
      <w:keepNext/>
      <w:numPr>
        <w:ilvl w:val="4"/>
        <w:numId w:val="2"/>
      </w:numPr>
      <w:outlineLvl w:val="4"/>
    </w:pPr>
    <w:rPr>
      <w:i/>
      <w:color w:val="000000"/>
      <w:sz w:val="44"/>
    </w:rPr>
  </w:style>
  <w:style w:type="paragraph" w:styleId="Heading6">
    <w:name w:val="heading 6"/>
    <w:basedOn w:val="Normal"/>
    <w:next w:val="Normal"/>
    <w:qFormat/>
    <w:rsid w:val="007B2349"/>
    <w:pPr>
      <w:keepNext/>
      <w:numPr>
        <w:ilvl w:val="5"/>
        <w:numId w:val="2"/>
      </w:numPr>
      <w:outlineLvl w:val="5"/>
    </w:pPr>
    <w:rPr>
      <w:i/>
      <w:color w:val="000000"/>
      <w:sz w:val="28"/>
    </w:rPr>
  </w:style>
  <w:style w:type="paragraph" w:styleId="Heading7">
    <w:name w:val="heading 7"/>
    <w:basedOn w:val="Normal"/>
    <w:next w:val="Normal"/>
    <w:qFormat/>
    <w:rsid w:val="007B2349"/>
    <w:pPr>
      <w:keepNext/>
      <w:numPr>
        <w:ilvl w:val="6"/>
        <w:numId w:val="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7B2349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color w:val="000000"/>
    </w:rPr>
  </w:style>
  <w:style w:type="paragraph" w:styleId="Heading9">
    <w:name w:val="heading 9"/>
    <w:basedOn w:val="Normal"/>
    <w:next w:val="Normal"/>
    <w:qFormat/>
    <w:rsid w:val="007B2349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7B2349"/>
    <w:rPr>
      <w:sz w:val="16"/>
    </w:rPr>
  </w:style>
  <w:style w:type="paragraph" w:styleId="CommentText">
    <w:name w:val="annotation text"/>
    <w:basedOn w:val="Normal"/>
    <w:semiHidden/>
    <w:rsid w:val="007B2349"/>
    <w:rPr>
      <w:color w:val="000000"/>
    </w:rPr>
  </w:style>
  <w:style w:type="paragraph" w:styleId="BodyText2">
    <w:name w:val="Body Text 2"/>
    <w:basedOn w:val="Normal"/>
    <w:rsid w:val="007B2349"/>
    <w:rPr>
      <w:i/>
      <w:color w:val="000000"/>
      <w:sz w:val="22"/>
    </w:rPr>
  </w:style>
  <w:style w:type="paragraph" w:styleId="BalloonText">
    <w:name w:val="Balloon Text"/>
    <w:basedOn w:val="Normal"/>
    <w:semiHidden/>
    <w:rsid w:val="007B234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B3ED1"/>
    <w:rPr>
      <w:b/>
      <w:bCs/>
      <w:color w:val="auto"/>
    </w:rPr>
  </w:style>
  <w:style w:type="paragraph" w:styleId="Header">
    <w:name w:val="header"/>
    <w:basedOn w:val="Normal"/>
    <w:rsid w:val="007B23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B234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B2349"/>
    <w:rPr>
      <w:noProof/>
      <w:sz w:val="22"/>
    </w:rPr>
  </w:style>
  <w:style w:type="table" w:styleId="TableGrid">
    <w:name w:val="Table Grid"/>
    <w:basedOn w:val="TableNormal"/>
    <w:rsid w:val="00111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8437F6"/>
    <w:rPr>
      <w:color w:val="0000FF"/>
      <w:u w:val="single"/>
    </w:rPr>
  </w:style>
  <w:style w:type="character" w:styleId="FollowedHyperlink">
    <w:name w:val="FollowedHyperlink"/>
    <w:basedOn w:val="DefaultParagraphFont"/>
    <w:rsid w:val="008437F6"/>
    <w:rPr>
      <w:color w:val="800080"/>
      <w:u w:val="single"/>
    </w:rPr>
  </w:style>
  <w:style w:type="paragraph" w:customStyle="1" w:styleId="Text1">
    <w:name w:val="Text 1"/>
    <w:basedOn w:val="Normal"/>
    <w:rsid w:val="009B69BA"/>
    <w:pPr>
      <w:spacing w:before="120"/>
    </w:pPr>
    <w:rPr>
      <w:rFonts w:ascii="Arial" w:hAnsi="Arial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.slc.co.uk/portal/page?_pageid=64,113188&amp;_dad=portal&amp;_schema=PORT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nsi\Desktop\Projects\PGM\GetpaymentSchedules\xxclassords\Build\DBCLA20E.16\Implementation%20Plan%20DBACLA20E.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6E6D48-5E15-46D4-A345-9D83C4698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 DBACLA20E.16</Template>
  <TotalTime>0</TotalTime>
  <Pages>4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Plan Sample</vt:lpstr>
    </vt:vector>
  </TitlesOfParts>
  <Company>SLC Ltd.</Company>
  <LinksUpToDate>false</LinksUpToDate>
  <CharactersWithSpaces>6258</CharactersWithSpaces>
  <SharedDoc>false</SharedDoc>
  <HLinks>
    <vt:vector size="6" baseType="variant">
      <vt:variant>
        <vt:i4>2490435</vt:i4>
      </vt:variant>
      <vt:variant>
        <vt:i4>306</vt:i4>
      </vt:variant>
      <vt:variant>
        <vt:i4>0</vt:i4>
      </vt:variant>
      <vt:variant>
        <vt:i4>5</vt:i4>
      </vt:variant>
      <vt:variant>
        <vt:lpwstr>http://intranet.slc.co.uk/portal/page?_pageid=64,113188&amp;_dad=portal&amp;_schema=PORTAL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Plan Sample</dc:title>
  <dc:creator>mohansi</dc:creator>
  <cp:lastModifiedBy>guptaga</cp:lastModifiedBy>
  <cp:revision>2</cp:revision>
  <cp:lastPrinted>2008-07-04T15:03:00Z</cp:lastPrinted>
  <dcterms:created xsi:type="dcterms:W3CDTF">2019-03-29T16:33:00Z</dcterms:created>
  <dcterms:modified xsi:type="dcterms:W3CDTF">2019-03-29T16:33:00Z</dcterms:modified>
</cp:coreProperties>
</file>